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260" w:firstRow="1" w:lastRow="1" w:firstColumn="0" w:lastColumn="0" w:noHBand="1" w:noVBand="0"/>
      </w:tblPr>
      <w:tblGrid>
        <w:gridCol w:w="10080"/>
      </w:tblGrid>
      <w:tr w:rsidR="00386489" w:rsidRPr="00A83C88" w14:paraId="483001E1" w14:textId="77777777" w:rsidTr="00DA4DBD">
        <w:trPr>
          <w:trHeight w:val="5769"/>
        </w:trPr>
        <w:tc>
          <w:tcPr>
            <w:tcW w:w="5000" w:type="pct"/>
          </w:tcPr>
          <w:p w14:paraId="5514E926" w14:textId="77777777" w:rsidR="00386489" w:rsidRPr="0023390D" w:rsidRDefault="00386489" w:rsidP="00712494">
            <w:pPr>
              <w:rPr>
                <w:specVanish/>
              </w:rPr>
            </w:pPr>
            <w:r w:rsidRPr="0023390D">
              <w:rPr>
                <w:noProof/>
              </w:rPr>
              <w:drawing>
                <wp:inline distT="0" distB="0" distL="0" distR="0" wp14:anchorId="1165498D" wp14:editId="75C356A0">
                  <wp:extent cx="1013332" cy="334581"/>
                  <wp:effectExtent l="0" t="0" r="0" b="0"/>
                  <wp:docPr id="30" name="Picture 3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drawing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26119"/>
                          <a:stretch/>
                        </pic:blipFill>
                        <pic:spPr bwMode="auto">
                          <a:xfrm>
                            <a:off x="0" y="0"/>
                            <a:ext cx="1018671" cy="336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413F8F" w14:textId="77777777" w:rsidR="00386489" w:rsidRPr="00A83C88" w:rsidRDefault="00386489" w:rsidP="00712494">
            <w:pPr>
              <w:pStyle w:val="CoverFooterLink"/>
            </w:pPr>
            <w:r>
              <w:t>Data Sheet</w:t>
            </w:r>
          </w:p>
        </w:tc>
      </w:tr>
      <w:tr w:rsidR="00386489" w:rsidRPr="005B5CC7" w14:paraId="514CED47" w14:textId="77777777" w:rsidTr="00DA4DBD">
        <w:trPr>
          <w:trHeight w:val="4374"/>
        </w:trPr>
        <w:tc>
          <w:tcPr>
            <w:tcW w:w="5000" w:type="pct"/>
            <w:hideMark/>
          </w:tcPr>
          <w:p w14:paraId="74C4DFAA" w14:textId="2BD679E6" w:rsidR="00386489" w:rsidRDefault="00DF03D5" w:rsidP="00712494">
            <w:pPr>
              <w:pStyle w:val="Title"/>
            </w:pPr>
            <w:sdt>
              <w:sdtPr>
                <w:rPr>
                  <w:rFonts w:hint="eastAsia"/>
                  <w:lang w:eastAsia="zh-CN"/>
                </w:rPr>
                <w:alias w:val="Title Style"/>
                <w:tag w:val="Title Style"/>
                <w:id w:val="508264284"/>
                <w:placeholder>
                  <w:docPart w:val="BF70042445AA4F18BE4B2C6DB27C53E7"/>
                </w:placeholder>
                <w:text w:multiLine="1"/>
              </w:sdtPr>
              <w:sdtEndPr/>
              <w:sdtContent>
                <w:r w:rsidR="00DA4DBD" w:rsidRPr="00DA4DBD">
                  <w:rPr>
                    <w:rFonts w:hint="eastAsia"/>
                    <w:lang w:eastAsia="zh-CN"/>
                  </w:rPr>
                  <w:t xml:space="preserve">OKE worker node </w:t>
                </w:r>
                <w:r w:rsidR="00DA4DBD" w:rsidRPr="00DA4DBD">
                  <w:rPr>
                    <w:rFonts w:hint="eastAsia"/>
                    <w:lang w:eastAsia="zh-CN"/>
                  </w:rPr>
                  <w:t>外接块存储</w:t>
                </w:r>
                <w:r w:rsidR="00DA4DBD">
                  <w:rPr>
                    <w:lang w:eastAsia="zh-CN"/>
                  </w:rPr>
                  <w:t xml:space="preserve"> </w:t>
                </w:r>
              </w:sdtContent>
            </w:sdt>
          </w:p>
          <w:p w14:paraId="3FC56F2C" w14:textId="1C0F372E" w:rsidR="00386489" w:rsidRPr="003B3AF0" w:rsidRDefault="00386489" w:rsidP="00712494">
            <w:pPr>
              <w:pStyle w:val="Coverdash-"/>
            </w:pPr>
            <w:r w:rsidRPr="003B3AF0">
              <mc:AlternateContent>
                <mc:Choice Requires="wps">
                  <w:drawing>
                    <wp:inline distT="0" distB="0" distL="0" distR="0" wp14:anchorId="61DF1F00" wp14:editId="47B52BF9">
                      <wp:extent cx="283611" cy="0"/>
                      <wp:effectExtent l="0" t="19050" r="21590" b="19050"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3611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69B809A" id="Straight Connector 1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2.3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" strokecolor="#facd62 [3205]" strokeweight="3pt">
                      <w10:anchorlock/>
                    </v:line>
                  </w:pict>
                </mc:Fallback>
              </mc:AlternateContent>
            </w:r>
          </w:p>
          <w:sdt>
            <w:sdtPr>
              <w:rPr>
                <w:rFonts w:hint="eastAsia"/>
                <w:lang w:eastAsia="zh-CN"/>
              </w:rPr>
              <w:alias w:val="Subtitle"/>
              <w:tag w:val="Subtitle"/>
              <w:id w:val="455224001"/>
              <w:placeholder>
                <w:docPart w:val="552F4E9BB20142968B730BFC5C8C2FAA"/>
              </w:placeholder>
              <w:text w:multiLine="1"/>
            </w:sdtPr>
            <w:sdtEndPr/>
            <w:sdtContent>
              <w:p w14:paraId="1446D2EA" w14:textId="1092319C" w:rsidR="00386489" w:rsidRPr="007F5A1B" w:rsidRDefault="002E3B59" w:rsidP="00712494">
                <w:pPr>
                  <w:pStyle w:val="Subtitle"/>
                </w:pPr>
                <w:r>
                  <w:rPr>
                    <w:rFonts w:hint="eastAsia"/>
                    <w:lang w:eastAsia="zh-CN"/>
                  </w:rPr>
                  <w:t xml:space="preserve">OKE </w:t>
                </w:r>
              </w:p>
            </w:sdtContent>
          </w:sdt>
          <w:p w14:paraId="7C160C02" w14:textId="4B40C1B7" w:rsidR="00386489" w:rsidRPr="00415AFA" w:rsidRDefault="00086A3A" w:rsidP="00712494">
            <w:pPr>
              <w:pStyle w:val="CoverdateandInfo"/>
            </w:pPr>
            <w:r>
              <w:t>2022</w:t>
            </w:r>
            <w:r>
              <w:rPr>
                <w:rFonts w:hint="eastAsia"/>
                <w:lang w:eastAsia="zh-CN"/>
              </w:rPr>
              <w:t>年</w:t>
            </w:r>
            <w:r w:rsidR="002E3B59"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月</w:t>
            </w:r>
            <w:r w:rsidR="002E3B59">
              <w:rPr>
                <w:lang w:eastAsia="zh-CN"/>
              </w:rPr>
              <w:t>21</w:t>
            </w:r>
            <w:r w:rsidR="00386489" w:rsidRPr="00837190">
              <w:t xml:space="preserve">, </w:t>
            </w:r>
            <w:r w:rsidR="00386489" w:rsidRPr="00E75672">
              <w:t>Version</w:t>
            </w:r>
            <w:r w:rsidR="00386489" w:rsidRPr="00837190">
              <w:t xml:space="preserve"> </w:t>
            </w:r>
            <w:sdt>
              <w:sdtPr>
                <w:alias w:val="Version"/>
                <w:tag w:val="Version"/>
                <w:id w:val="444432587"/>
                <w:placeholder>
                  <w:docPart w:val="DAF2EC8C63244A41A9EDC8EACF76311E"/>
                </w:placeholder>
                <w:text/>
              </w:sdtPr>
              <w:sdtEndPr/>
              <w:sdtContent>
                <w:r>
                  <w:t>1.0</w:t>
                </w:r>
              </w:sdtContent>
            </w:sdt>
          </w:p>
          <w:p w14:paraId="74D7A0FC" w14:textId="62A71F74" w:rsidR="00386489" w:rsidRPr="00837190" w:rsidRDefault="00386489" w:rsidP="00712494">
            <w:pPr>
              <w:pStyle w:val="CoverdateandInfo"/>
            </w:pPr>
            <w:r w:rsidRPr="00837190">
              <w:t xml:space="preserve">Copyright © </w:t>
            </w:r>
            <w:r w:rsidRPr="00837190">
              <w:fldChar w:fldCharType="begin"/>
            </w:r>
            <w:r w:rsidRPr="00837190">
              <w:instrText xml:space="preserve"> DATE  \@ "yyyy"  \* MERGEFORMAT </w:instrText>
            </w:r>
            <w:r w:rsidRPr="00837190">
              <w:fldChar w:fldCharType="separate"/>
            </w:r>
            <w:r w:rsidR="0006745E">
              <w:rPr>
                <w:noProof/>
              </w:rPr>
              <w:t>2022</w:t>
            </w:r>
            <w:r w:rsidRPr="00837190">
              <w:fldChar w:fldCharType="end"/>
            </w:r>
            <w:r w:rsidRPr="00837190">
              <w:t>, Oracle and/or its affiliates</w:t>
            </w:r>
          </w:p>
          <w:p w14:paraId="0F47D1EB" w14:textId="280CD3B7" w:rsidR="00386489" w:rsidRPr="007F5A1B" w:rsidRDefault="00DF03D5" w:rsidP="00712494">
            <w:pPr>
              <w:pStyle w:val="CoverdateandInfo"/>
              <w:rPr>
                <w:rFonts w:cstheme="majorBidi"/>
                <w:sz w:val="22"/>
                <w:szCs w:val="24"/>
              </w:rPr>
            </w:pPr>
            <w:sdt>
              <w:sdtPr>
                <w:alias w:val="Confidential Dropdown"/>
                <w:tag w:val="Confidential Dropdown"/>
                <w:id w:val="-667557838"/>
                <w:placeholder>
                  <w:docPart w:val="61F2C4C5BCE445A3909EE113ABBBBA1A"/>
                </w:placeholder>
                <w:comboBox>
                  <w:listItem w:value="Choose an item."/>
                  <w:listItem w:displayText="Public" w:value="Public"/>
                  <w:listItem w:displayText="Confidential – Oracle Internal" w:value="Confidential – Oracle Internal"/>
                  <w:listItem w:displayText="Confidential – Oracle Restricted" w:value="Confidential – Oracle Restricted"/>
                  <w:listItem w:displayText="Confidential – Oracle Highly Restricted" w:value="Confidential – Oracle Highly Restricted"/>
                </w:comboBox>
              </w:sdtPr>
              <w:sdtEndPr/>
              <w:sdtContent>
                <w:r w:rsidR="00086A3A">
                  <w:t>Public</w:t>
                </w:r>
              </w:sdtContent>
            </w:sdt>
          </w:p>
        </w:tc>
      </w:tr>
    </w:tbl>
    <w:bookmarkStart w:id="0" w:name="_Hlk51340743"/>
    <w:bookmarkEnd w:id="0"/>
    <w:p w14:paraId="7465362A" w14:textId="633CF7D9" w:rsidR="00047BFA" w:rsidRPr="00047BFA" w:rsidRDefault="00386489" w:rsidP="00047BFA">
      <w:pPr>
        <w:rPr>
          <w:color w:val="FAF7F0"/>
        </w:rPr>
      </w:pPr>
      <w:r w:rsidRPr="00386489">
        <w:rPr>
          <w:noProof/>
          <w:color w:val="FAF7F0"/>
          <w14:numSpacing w14:val="default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198E4746" wp14:editId="0250F7D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818120" cy="101041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8120" cy="10104120"/>
                        </a:xfrm>
                        <a:prstGeom prst="rect">
                          <a:avLst/>
                        </a:prstGeom>
                        <a:solidFill>
                          <a:srgbClr val="FAF7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D6E3" id="Rectangle 2" o:spid="_x0000_s1026" style="position:absolute;margin-left:0;margin-top:0;width:615.6pt;height:795.6pt;z-index:-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" fillcolor="#faf7f0" stroked="f" strokeweight=".25pt">
                <w10:wrap anchorx="page" anchory="page"/>
                <w10:anchorlock/>
              </v:rect>
            </w:pict>
          </mc:Fallback>
        </mc:AlternateContent>
      </w:r>
      <w:r w:rsidRPr="00386489">
        <w:rPr>
          <w:noProof/>
          <w:color w:val="FAF7F0"/>
          <w14:numSpacing w14:val="default"/>
        </w:rPr>
        <w:drawing>
          <wp:anchor distT="0" distB="0" distL="114300" distR="114300" simplePos="0" relativeHeight="251663360" behindDoc="1" locked="1" layoutInCell="1" allowOverlap="1" wp14:anchorId="77418BEF" wp14:editId="28A247F0">
            <wp:simplePos x="0" y="0"/>
            <wp:positionH relativeFrom="page">
              <wp:align>left</wp:align>
            </wp:positionH>
            <wp:positionV relativeFrom="page">
              <wp:align>center</wp:align>
            </wp:positionV>
            <wp:extent cx="210312" cy="10113264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10113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bookmarkStart w:id="1" w:name="_Toc109292641" w:displacedByCustomXml="next"/>
    <w:sdt>
      <w:sdtPr>
        <w:rPr>
          <w:rFonts w:asciiTheme="minorHAnsi" w:hAnsiTheme="minorHAnsi"/>
          <w:b/>
          <w:bCs/>
          <w:noProof/>
          <w:color w:val="auto"/>
          <w:sz w:val="19"/>
          <w:szCs w:val="15"/>
        </w:rPr>
        <w:id w:val="8069792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2397165" w14:textId="37A94913" w:rsidR="00386489" w:rsidRPr="00047BFA" w:rsidRDefault="00386489" w:rsidP="00047BFA">
          <w:pPr>
            <w:pStyle w:val="Heading1-Firstheading"/>
            <w:rPr>
              <w:rStyle w:val="Heading1Char"/>
            </w:rPr>
          </w:pPr>
          <w:r w:rsidRPr="00047BFA">
            <w:rPr>
              <w:rStyle w:val="Heading1Char"/>
            </w:rPr>
            <w:t>Table of contents</w:t>
          </w:r>
          <w:bookmarkEnd w:id="1"/>
        </w:p>
        <w:p w14:paraId="2C040C59" w14:textId="3375DBDC" w:rsidR="007E4E89" w:rsidRDefault="00386489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92641" w:history="1">
            <w:r w:rsidR="007E4E89" w:rsidRPr="00DE10A0">
              <w:rPr>
                <w:rStyle w:val="Hyperlink"/>
              </w:rPr>
              <w:t>Table of contents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_Toc109292641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325A86C7" w14:textId="06A7FA41" w:rsidR="007E4E89" w:rsidRDefault="00DF03D5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2" w:history="1">
            <w:r w:rsidR="007E4E89" w:rsidRPr="00DE10A0">
              <w:rPr>
                <w:rStyle w:val="Hyperlink"/>
                <w:rFonts w:ascii="Noto Sans SC Regular" w:eastAsia="Noto Sans SC Regular" w:hAnsi="Noto Sans SC Regular" w:cs="微软雅黑"/>
              </w:rPr>
              <w:t>产品版本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_Toc109292642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55F14EF7" w14:textId="657EECAE" w:rsidR="007E4E89" w:rsidRDefault="00DF03D5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3" w:history="1">
            <w:r w:rsidR="007E4E89" w:rsidRPr="00DE10A0">
              <w:rPr>
                <w:rStyle w:val="Hyperlink"/>
                <w:lang w:eastAsia="zh-CN"/>
              </w:rPr>
              <w:t>方案概述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_Toc109292643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256F4F4B" w14:textId="2D35C665" w:rsidR="007E4E89" w:rsidRDefault="00DF03D5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4" w:history="1">
            <w:r w:rsidR="007E4E89" w:rsidRPr="00DE10A0">
              <w:rPr>
                <w:rStyle w:val="Hyperlink"/>
                <w:rFonts w:ascii="Noto Sans SC Regular" w:eastAsia="Noto Sans SC Regular" w:hAnsi="Noto Sans SC Regular"/>
                <w:lang w:eastAsia="zh-CN"/>
              </w:rPr>
              <w:t>Node镜像制作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_Toc109292644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3A41C9DC" w14:textId="06C5D7A3" w:rsidR="007E4E89" w:rsidRDefault="00DF03D5">
          <w:pPr>
            <w:pStyle w:val="TOC2"/>
            <w:rPr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5" w:history="1">
            <w:r w:rsidR="007E4E89" w:rsidRPr="00DE10A0">
              <w:rPr>
                <w:rStyle w:val="Hyperlink"/>
                <w:lang w:eastAsia="zh-CN"/>
              </w:rPr>
              <w:t>Policy</w:t>
            </w:r>
            <w:r w:rsidR="007E4E89" w:rsidRPr="00DE10A0">
              <w:rPr>
                <w:rStyle w:val="Hyperlink"/>
                <w:lang w:eastAsia="zh-CN"/>
              </w:rPr>
              <w:t>配置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_Toc109292645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08E9E00E" w14:textId="11620001" w:rsidR="007E4E89" w:rsidRDefault="00DF03D5">
          <w:pPr>
            <w:pStyle w:val="TOC2"/>
            <w:rPr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6" w:history="1">
            <w:r w:rsidR="007E4E89" w:rsidRPr="00DE10A0">
              <w:rPr>
                <w:rStyle w:val="Hyperlink"/>
                <w:lang w:eastAsia="zh-CN"/>
              </w:rPr>
              <w:t>脚本准备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_Toc109292646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0F45387B" w14:textId="3D29C4D8" w:rsidR="007E4E89" w:rsidRDefault="00DF03D5">
          <w:pPr>
            <w:pStyle w:val="TOC3"/>
            <w:rPr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7" w:history="1">
            <w:r w:rsidR="007E4E89" w:rsidRPr="00DE10A0">
              <w:rPr>
                <w:rStyle w:val="Hyperlink"/>
                <w:lang w:eastAsia="zh-CN"/>
              </w:rPr>
              <w:t>安装脚本所需依赖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_Toc109292647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6D946D6B" w14:textId="38834ADE" w:rsidR="007E4E89" w:rsidRDefault="00DF03D5">
          <w:pPr>
            <w:pStyle w:val="TOC3"/>
            <w:rPr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8" w:history="1">
            <w:r w:rsidR="007E4E89" w:rsidRPr="00DE10A0">
              <w:rPr>
                <w:rStyle w:val="Hyperlink"/>
                <w:lang w:eastAsia="zh-CN"/>
              </w:rPr>
              <w:t>脚本完整代码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_Toc109292648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72369E8D" w14:textId="754AAA00" w:rsidR="007E4E89" w:rsidRDefault="00DF03D5">
          <w:pPr>
            <w:pStyle w:val="TOC2"/>
            <w:rPr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49" w:history="1">
            <w:r w:rsidR="007E4E89" w:rsidRPr="00DE10A0">
              <w:rPr>
                <w:rStyle w:val="Hyperlink"/>
                <w:lang w:eastAsia="zh-CN"/>
              </w:rPr>
              <w:t>创建自定义镜像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_Toc109292649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346D6AA7" w14:textId="63193BFE" w:rsidR="007E4E89" w:rsidRDefault="00DF03D5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50" w:history="1">
            <w:r w:rsidR="007E4E89" w:rsidRPr="00DE10A0">
              <w:rPr>
                <w:rStyle w:val="Hyperlink"/>
                <w:lang w:eastAsia="zh-CN"/>
              </w:rPr>
              <w:t>初始化环境变量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_Toc109292650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64A16401" w14:textId="61A14E6B" w:rsidR="007E4E89" w:rsidRDefault="00DF03D5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51" w:history="1">
            <w:r w:rsidR="007E4E89" w:rsidRPr="00DE10A0">
              <w:rPr>
                <w:rStyle w:val="Hyperlink"/>
                <w:lang w:eastAsia="zh-CN"/>
              </w:rPr>
              <w:t>创建</w:t>
            </w:r>
            <w:r w:rsidR="007E4E89" w:rsidRPr="00DE10A0">
              <w:rPr>
                <w:rStyle w:val="Hyperlink"/>
                <w:lang w:eastAsia="zh-CN"/>
              </w:rPr>
              <w:t>OKE</w:t>
            </w:r>
            <w:r w:rsidR="007E4E89" w:rsidRPr="00DE10A0">
              <w:rPr>
                <w:rStyle w:val="Hyperlink"/>
                <w:lang w:eastAsia="zh-CN"/>
              </w:rPr>
              <w:t>集群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_Toc109292651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1E866450" w14:textId="73B27DC5" w:rsidR="007E4E89" w:rsidRDefault="00DF03D5">
          <w:pPr>
            <w:pStyle w:val="TOC1"/>
            <w:rPr>
              <w:b w:val="0"/>
              <w:bCs w:val="0"/>
              <w:kern w:val="2"/>
              <w:sz w:val="21"/>
              <w:szCs w:val="22"/>
              <w:lang w:eastAsia="zh-CN"/>
              <w14:numSpacing w14:val="default"/>
            </w:rPr>
          </w:pPr>
          <w:hyperlink w:anchor="_Toc109292652" w:history="1">
            <w:r w:rsidR="007E4E89" w:rsidRPr="00DE10A0">
              <w:rPr>
                <w:rStyle w:val="Hyperlink"/>
                <w:rFonts w:ascii="Noto Sans SC Bold" w:eastAsia="Noto Sans SC Bold" w:hAnsi="Noto Sans SC Bold"/>
                <w:lang w:eastAsia="zh-CN"/>
              </w:rPr>
              <w:t>创建node pool</w:t>
            </w:r>
            <w:r w:rsidR="007E4E89">
              <w:rPr>
                <w:webHidden/>
              </w:rPr>
              <w:tab/>
            </w:r>
            <w:r w:rsidR="007E4E89">
              <w:rPr>
                <w:webHidden/>
              </w:rPr>
              <w:fldChar w:fldCharType="begin"/>
            </w:r>
            <w:r w:rsidR="007E4E89">
              <w:rPr>
                <w:webHidden/>
              </w:rPr>
              <w:instrText xml:space="preserve"> PAGEREF _Toc109292652 \h </w:instrText>
            </w:r>
            <w:r w:rsidR="007E4E89">
              <w:rPr>
                <w:webHidden/>
              </w:rPr>
            </w:r>
            <w:r w:rsidR="007E4E89">
              <w:rPr>
                <w:webHidden/>
              </w:rPr>
              <w:fldChar w:fldCharType="separate"/>
            </w:r>
            <w:r w:rsidR="007E4E89">
              <w:rPr>
                <w:webHidden/>
              </w:rPr>
              <w:t>1</w:t>
            </w:r>
            <w:r w:rsidR="007E4E89">
              <w:rPr>
                <w:webHidden/>
              </w:rPr>
              <w:fldChar w:fldCharType="end"/>
            </w:r>
          </w:hyperlink>
        </w:p>
        <w:p w14:paraId="5FBD4B90" w14:textId="24C324C2" w:rsidR="00386489" w:rsidRPr="00E755B2" w:rsidRDefault="00386489" w:rsidP="00877CC7">
          <w:pPr>
            <w:pStyle w:val="TOC3"/>
          </w:pPr>
          <w:r>
            <w:fldChar w:fldCharType="end"/>
          </w:r>
        </w:p>
      </w:sdtContent>
    </w:sdt>
    <w:p w14:paraId="3F3B54D7" w14:textId="6ED82B2C" w:rsidR="000905A0" w:rsidRDefault="00386489">
      <w:r>
        <w:br w:type="page"/>
      </w:r>
    </w:p>
    <w:p w14:paraId="17495406" w14:textId="77777777" w:rsidR="000905A0" w:rsidRPr="00D376A8" w:rsidRDefault="000905A0" w:rsidP="000905A0">
      <w:pPr>
        <w:pStyle w:val="Heading1-Firstheading"/>
        <w:rPr>
          <w:rFonts w:ascii="Noto Sans SC Regular" w:eastAsia="Noto Sans SC Regular" w:hAnsi="Noto Sans SC Regular"/>
          <w:lang w:eastAsia="zh-CN"/>
        </w:rPr>
      </w:pPr>
      <w:bookmarkStart w:id="2" w:name="_Toc109292642"/>
      <w:r w:rsidRPr="00D376A8">
        <w:rPr>
          <w:rFonts w:ascii="Noto Sans SC Regular" w:eastAsia="Noto Sans SC Regular" w:hAnsi="Noto Sans SC Regular" w:cs="微软雅黑" w:hint="eastAsia"/>
          <w:lang w:eastAsia="zh-CN"/>
        </w:rPr>
        <w:t>产品版本</w:t>
      </w:r>
      <w:bookmarkEnd w:id="2"/>
    </w:p>
    <w:p w14:paraId="73291795" w14:textId="21C249F8" w:rsidR="000905A0" w:rsidRPr="00D376A8" w:rsidRDefault="00476A77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OCI云平台</w:t>
      </w:r>
    </w:p>
    <w:p w14:paraId="580B9456" w14:textId="424A4E77" w:rsidR="00476A77" w:rsidRDefault="002E3B59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OKE</w:t>
      </w:r>
    </w:p>
    <w:p w14:paraId="37B10465" w14:textId="649A9B83" w:rsidR="00617E8B" w:rsidRPr="00D376A8" w:rsidRDefault="00617E8B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CentOS</w:t>
      </w:r>
      <w:r>
        <w:rPr>
          <w:rFonts w:ascii="Noto Sans SC Regular" w:eastAsia="Noto Sans SC Regular" w:hAnsi="Noto Sans SC Regular"/>
          <w:lang w:eastAsia="zh-CN"/>
        </w:rPr>
        <w:t xml:space="preserve"> 7.9</w:t>
      </w:r>
    </w:p>
    <w:p w14:paraId="75FD287F" w14:textId="10D758BC" w:rsidR="000905A0" w:rsidRDefault="000905A0" w:rsidP="007E4E89">
      <w:pPr>
        <w:pStyle w:val="Heading1"/>
        <w:rPr>
          <w:lang w:eastAsia="zh-CN"/>
        </w:rPr>
      </w:pPr>
      <w:r>
        <w:rPr>
          <w:lang w:eastAsia="zh-CN"/>
        </w:rPr>
        <w:br w:type="page"/>
      </w:r>
      <w:bookmarkStart w:id="3" w:name="_Toc109292643"/>
      <w:r w:rsidR="007E4E89">
        <w:rPr>
          <w:rFonts w:hint="eastAsia"/>
          <w:lang w:eastAsia="zh-CN"/>
        </w:rPr>
        <w:t>方案概述</w:t>
      </w:r>
      <w:bookmarkEnd w:id="3"/>
    </w:p>
    <w:p w14:paraId="3073E928" w14:textId="03F456B9" w:rsidR="007E4E89" w:rsidRPr="007E4E89" w:rsidRDefault="007E4E89" w:rsidP="007E4E89">
      <w:pPr>
        <w:rPr>
          <w:lang w:eastAsia="zh-CN"/>
        </w:rPr>
      </w:pPr>
      <w:r>
        <w:rPr>
          <w:rFonts w:hint="eastAsia"/>
          <w:lang w:eastAsia="zh-CN"/>
        </w:rPr>
        <w:t>先将要安装和配置的软件安装在一个</w:t>
      </w:r>
      <w:r>
        <w:rPr>
          <w:rFonts w:hint="eastAsia"/>
          <w:lang w:eastAsia="zh-CN"/>
        </w:rPr>
        <w:t>VM</w:t>
      </w:r>
      <w:r>
        <w:rPr>
          <w:rFonts w:hint="eastAsia"/>
          <w:lang w:eastAsia="zh-CN"/>
        </w:rPr>
        <w:t>，使其成为</w:t>
      </w:r>
      <w:r>
        <w:rPr>
          <w:rFonts w:hint="eastAsia"/>
          <w:lang w:eastAsia="zh-CN"/>
        </w:rPr>
        <w:t>node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pool</w:t>
      </w:r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时的自定义镜像，在</w:t>
      </w:r>
      <w:r>
        <w:rPr>
          <w:rFonts w:hint="eastAsia"/>
          <w:lang w:eastAsia="zh-CN"/>
        </w:rPr>
        <w:t>node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被拉起的时候，会执行</w:t>
      </w:r>
      <w:r>
        <w:rPr>
          <w:rFonts w:hint="eastAsia"/>
          <w:lang w:eastAsia="zh-CN"/>
        </w:rPr>
        <w:t>cloud</w:t>
      </w:r>
      <w:r>
        <w:rPr>
          <w:lang w:eastAsia="zh-CN"/>
        </w:rPr>
        <w:t>-init</w:t>
      </w:r>
      <w:r>
        <w:rPr>
          <w:rFonts w:hint="eastAsia"/>
          <w:lang w:eastAsia="zh-CN"/>
        </w:rPr>
        <w:t>初始化运行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shell</w:t>
      </w:r>
      <w:r>
        <w:rPr>
          <w:rFonts w:hint="eastAsia"/>
          <w:lang w:eastAsia="zh-CN"/>
        </w:rPr>
        <w:t>脚本去创建块存储并挂载给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实例，并把需要的目录按照需求</w:t>
      </w:r>
      <w:r>
        <w:rPr>
          <w:rFonts w:hint="eastAsia"/>
          <w:lang w:eastAsia="zh-CN"/>
        </w:rPr>
        <w:t>mount</w:t>
      </w:r>
      <w:r>
        <w:rPr>
          <w:rFonts w:hint="eastAsia"/>
          <w:lang w:eastAsia="zh-CN"/>
        </w:rPr>
        <w:t>到块存储设备。</w:t>
      </w:r>
    </w:p>
    <w:p w14:paraId="771F6F80" w14:textId="2D8A0D93" w:rsidR="007E4E89" w:rsidRDefault="007E4E89">
      <w:pPr>
        <w:rPr>
          <w:lang w:eastAsia="zh-CN"/>
        </w:rPr>
      </w:pPr>
      <w:r>
        <w:rPr>
          <w:noProof/>
          <w14:numSpacing w14:val="default"/>
        </w:rPr>
        <w:drawing>
          <wp:inline distT="0" distB="0" distL="0" distR="0" wp14:anchorId="24379646" wp14:editId="038CB50E">
            <wp:extent cx="4565885" cy="4203916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42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822C" w14:textId="3D05FF3F" w:rsidR="000905A0" w:rsidRPr="00D376A8" w:rsidRDefault="00AA0615" w:rsidP="00D376A8">
      <w:pPr>
        <w:pStyle w:val="Heading1"/>
        <w:rPr>
          <w:rFonts w:ascii="Noto Sans SC Regular" w:eastAsia="Noto Sans SC Regular" w:hAnsi="Noto Sans SC Regular"/>
          <w:lang w:eastAsia="zh-CN"/>
        </w:rPr>
      </w:pPr>
      <w:bookmarkStart w:id="4" w:name="_Toc109292644"/>
      <w:r>
        <w:rPr>
          <w:rFonts w:ascii="Noto Sans SC Regular" w:eastAsia="Noto Sans SC Regular" w:hAnsi="Noto Sans SC Regular"/>
          <w:lang w:eastAsia="zh-CN"/>
        </w:rPr>
        <w:t>N</w:t>
      </w:r>
      <w:r>
        <w:rPr>
          <w:rFonts w:ascii="Noto Sans SC Regular" w:eastAsia="Noto Sans SC Regular" w:hAnsi="Noto Sans SC Regular" w:hint="eastAsia"/>
          <w:lang w:eastAsia="zh-CN"/>
        </w:rPr>
        <w:t>ode镜像制作</w:t>
      </w:r>
      <w:bookmarkEnd w:id="4"/>
    </w:p>
    <w:p w14:paraId="25F4C35A" w14:textId="62CC3AF0" w:rsidR="000905A0" w:rsidRDefault="00AA0615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OKE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我们能做的只有worker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node的镜像，所以将要安装的脚本或者软件都安装其中，再制作成自定义镜像，预备给之后创建node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pool的时候使用这个镜像</w:t>
      </w:r>
      <w:r w:rsidR="0055514C">
        <w:rPr>
          <w:rFonts w:ascii="Noto Sans SC Regular" w:eastAsia="Noto Sans SC Regular" w:hAnsi="Noto Sans SC Regular" w:hint="eastAsia"/>
          <w:lang w:eastAsia="zh-CN"/>
        </w:rPr>
        <w:t>。</w:t>
      </w:r>
    </w:p>
    <w:p w14:paraId="4FFE0472" w14:textId="4C4B365B" w:rsidR="0055514C" w:rsidRDefault="0055514C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首先找</w:t>
      </w:r>
      <w:r w:rsidR="00780BF9">
        <w:rPr>
          <w:rFonts w:ascii="Noto Sans SC Regular" w:eastAsia="Noto Sans SC Regular" w:hAnsi="Noto Sans SC Regular" w:hint="eastAsia"/>
          <w:lang w:eastAsia="zh-CN"/>
        </w:rPr>
        <w:t>一个干净的</w:t>
      </w:r>
      <w:r w:rsidR="00780BF9">
        <w:rPr>
          <w:rFonts w:ascii="Noto Sans SC Regular" w:eastAsia="Noto Sans SC Regular" w:hAnsi="Noto Sans SC Regular"/>
          <w:lang w:eastAsia="zh-CN"/>
        </w:rPr>
        <w:t>VM</w:t>
      </w:r>
      <w:r w:rsidR="00780BF9">
        <w:rPr>
          <w:rFonts w:ascii="Noto Sans SC Regular" w:eastAsia="Noto Sans SC Regular" w:hAnsi="Noto Sans SC Regular" w:hint="eastAsia"/>
          <w:lang w:eastAsia="zh-CN"/>
        </w:rPr>
        <w:t>，例如本文中采用centos</w:t>
      </w:r>
      <w:r w:rsidR="00780BF9">
        <w:rPr>
          <w:rFonts w:ascii="Noto Sans SC Regular" w:eastAsia="Noto Sans SC Regular" w:hAnsi="Noto Sans SC Regular"/>
          <w:lang w:eastAsia="zh-CN"/>
        </w:rPr>
        <w:t>7.9</w:t>
      </w:r>
      <w:r>
        <w:rPr>
          <w:rFonts w:ascii="Noto Sans SC Regular" w:eastAsia="Noto Sans SC Regular" w:hAnsi="Noto Sans SC Regular" w:hint="eastAsia"/>
          <w:lang w:eastAsia="zh-CN"/>
        </w:rPr>
        <w:t>，进入这个</w:t>
      </w:r>
      <w:r w:rsidR="00780BF9">
        <w:rPr>
          <w:rFonts w:ascii="Noto Sans SC Regular" w:eastAsia="Noto Sans SC Regular" w:hAnsi="Noto Sans SC Regular"/>
          <w:lang w:eastAsia="zh-CN"/>
        </w:rPr>
        <w:t>VM</w:t>
      </w:r>
      <w:r>
        <w:rPr>
          <w:rFonts w:ascii="Noto Sans SC Regular" w:eastAsia="Noto Sans SC Regular" w:hAnsi="Noto Sans SC Regular" w:hint="eastAsia"/>
          <w:lang w:eastAsia="zh-CN"/>
        </w:rPr>
        <w:t>，安装配置软件，最终将这个</w:t>
      </w:r>
      <w:r w:rsidR="00780BF9">
        <w:rPr>
          <w:rFonts w:ascii="Noto Sans SC Regular" w:eastAsia="Noto Sans SC Regular" w:hAnsi="Noto Sans SC Regular"/>
          <w:lang w:eastAsia="zh-CN"/>
        </w:rPr>
        <w:t>VM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导出自定义镜像</w:t>
      </w:r>
    </w:p>
    <w:p w14:paraId="1E57CB01" w14:textId="178B9704" w:rsidR="00AA0615" w:rsidRDefault="00BF3874" w:rsidP="0055514C">
      <w:pPr>
        <w:pStyle w:val="Heading2"/>
        <w:rPr>
          <w:lang w:eastAsia="zh-CN"/>
        </w:rPr>
      </w:pPr>
      <w:bookmarkStart w:id="5" w:name="_Toc109292645"/>
      <w:r>
        <w:rPr>
          <w:lang w:eastAsia="zh-CN"/>
        </w:rPr>
        <w:t>P</w:t>
      </w:r>
      <w:r>
        <w:rPr>
          <w:rFonts w:hint="eastAsia"/>
          <w:lang w:eastAsia="zh-CN"/>
        </w:rPr>
        <w:t>olicy</w:t>
      </w:r>
      <w:r>
        <w:rPr>
          <w:rFonts w:hint="eastAsia"/>
          <w:lang w:eastAsia="zh-CN"/>
        </w:rPr>
        <w:t>配置</w:t>
      </w:r>
      <w:bookmarkEnd w:id="5"/>
    </w:p>
    <w:p w14:paraId="68463E35" w14:textId="0EFD88B5" w:rsidR="00BF3874" w:rsidRDefault="00BF3874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配置worker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node，让其可以运行python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API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创建和挂载block</w:t>
      </w:r>
      <w:r>
        <w:rPr>
          <w:rFonts w:ascii="Noto Sans SC Regular" w:eastAsia="Noto Sans SC Regular" w:hAnsi="Noto Sans SC Regular"/>
          <w:lang w:eastAsia="zh-CN"/>
        </w:rPr>
        <w:t xml:space="preserve"> volum</w:t>
      </w:r>
      <w:r>
        <w:rPr>
          <w:rFonts w:ascii="Noto Sans SC Regular" w:eastAsia="Noto Sans SC Regular" w:hAnsi="Noto Sans SC Regular" w:hint="eastAsia"/>
          <w:lang w:eastAsia="zh-CN"/>
        </w:rPr>
        <w:t>e</w:t>
      </w:r>
    </w:p>
    <w:p w14:paraId="6F9193E2" w14:textId="2CBAC2DD" w:rsidR="0055514C" w:rsidRPr="00537625" w:rsidRDefault="0055514C" w:rsidP="0055514C">
      <w:pPr>
        <w:pStyle w:val="HTMLPreformatted"/>
        <w:rPr>
          <w:lang w:eastAsia="zh-CN"/>
        </w:rPr>
      </w:pPr>
      <w:r>
        <w:rPr>
          <w:lang w:eastAsia="zh-CN"/>
        </w:rPr>
        <w:t>a</w:t>
      </w:r>
      <w:r w:rsidRPr="00537625">
        <w:rPr>
          <w:lang w:eastAsia="zh-CN"/>
        </w:rPr>
        <w:t xml:space="preserve">llow </w:t>
      </w:r>
      <w:r w:rsidRPr="00537625">
        <w:rPr>
          <w:rFonts w:ascii="Courier New" w:eastAsia="宋体" w:hAnsi="Courier New" w:cs="Courier New"/>
          <w:color w:val="161513"/>
          <w:sz w:val="24"/>
          <w:szCs w:val="24"/>
          <w:lang w:eastAsia="zh-CN"/>
          <w14:numSpacing w14:val="default"/>
        </w:rPr>
        <w:t>dynamic-group</w:t>
      </w:r>
      <w:r>
        <w:rPr>
          <w:rFonts w:ascii="Courier New" w:eastAsia="宋体" w:hAnsi="Courier New" w:cs="Courier New"/>
          <w:color w:val="161513"/>
          <w:sz w:val="24"/>
          <w:szCs w:val="24"/>
          <w:lang w:eastAsia="zh-CN"/>
          <w14:numSpacing w14:val="default"/>
        </w:rPr>
        <w:t xml:space="preserve"> </w:t>
      </w:r>
      <w:r>
        <w:rPr>
          <w:lang w:eastAsia="zh-CN"/>
        </w:rPr>
        <w:t>workernodes</w:t>
      </w:r>
      <w:r w:rsidRPr="00537625">
        <w:rPr>
          <w:lang w:eastAsia="zh-CN"/>
        </w:rPr>
        <w:t xml:space="preserve"> to manage volume-family in </w:t>
      </w:r>
      <w:r>
        <w:rPr>
          <w:lang w:eastAsia="zh-CN"/>
        </w:rPr>
        <w:t>compartment xxxx</w:t>
      </w:r>
    </w:p>
    <w:p w14:paraId="2F723C21" w14:textId="77777777" w:rsidR="0055514C" w:rsidRPr="0055514C" w:rsidRDefault="0055514C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</w:p>
    <w:p w14:paraId="3D2DB7E9" w14:textId="235A725A" w:rsidR="00BF3874" w:rsidRDefault="000A4BD0" w:rsidP="0055514C">
      <w:pPr>
        <w:pStyle w:val="Heading2"/>
        <w:rPr>
          <w:lang w:eastAsia="zh-CN"/>
        </w:rPr>
      </w:pPr>
      <w:bookmarkStart w:id="6" w:name="_Toc109292646"/>
      <w:r>
        <w:rPr>
          <w:rFonts w:hint="eastAsia"/>
          <w:lang w:eastAsia="zh-CN"/>
        </w:rPr>
        <w:t>脚本准备</w:t>
      </w:r>
      <w:bookmarkEnd w:id="6"/>
    </w:p>
    <w:p w14:paraId="5FE1B093" w14:textId="26A1AF4F" w:rsidR="0055514C" w:rsidRDefault="0055514C" w:rsidP="0055514C">
      <w:pPr>
        <w:pStyle w:val="Heading3"/>
        <w:rPr>
          <w:lang w:eastAsia="zh-CN"/>
        </w:rPr>
      </w:pPr>
      <w:bookmarkStart w:id="7" w:name="_Toc109292647"/>
      <w:r>
        <w:rPr>
          <w:rFonts w:hint="eastAsia"/>
          <w:lang w:eastAsia="zh-CN"/>
        </w:rPr>
        <w:t>安装脚本所需依赖</w:t>
      </w:r>
      <w:bookmarkEnd w:id="7"/>
    </w:p>
    <w:p w14:paraId="23CF26B1" w14:textId="3DDACC6B" w:rsidR="0055514C" w:rsidRDefault="0055514C" w:rsidP="0055514C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root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用户在当前</w:t>
      </w:r>
      <w:r>
        <w:rPr>
          <w:rFonts w:hint="eastAsia"/>
          <w:lang w:eastAsia="zh-CN"/>
        </w:rPr>
        <w:t>worker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shell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运行</w:t>
      </w:r>
    </w:p>
    <w:p w14:paraId="74C83163" w14:textId="1876F5BE" w:rsidR="00617E8B" w:rsidRDefault="00617E8B" w:rsidP="00617E8B">
      <w:pPr>
        <w:rPr>
          <w:lang w:eastAsia="zh-CN"/>
        </w:rPr>
      </w:pPr>
      <w:r>
        <w:rPr>
          <w:rFonts w:hint="eastAsia"/>
          <w:lang w:eastAsia="zh-CN"/>
        </w:rPr>
        <w:t>如果是</w:t>
      </w:r>
      <w:r>
        <w:rPr>
          <w:rFonts w:hint="eastAsia"/>
          <w:lang w:eastAsia="zh-CN"/>
        </w:rPr>
        <w:t>CentOS</w:t>
      </w:r>
      <w:r>
        <w:rPr>
          <w:lang w:eastAsia="zh-CN"/>
        </w:rPr>
        <w:t xml:space="preserve"> 7.9</w:t>
      </w:r>
      <w:r>
        <w:rPr>
          <w:rFonts w:hint="eastAsia"/>
          <w:lang w:eastAsia="zh-CN"/>
        </w:rPr>
        <w:t>作为操作系统</w:t>
      </w:r>
      <w:r>
        <w:rPr>
          <w:lang w:eastAsia="zh-CN"/>
        </w:rPr>
        <w:t xml:space="preserve"> </w:t>
      </w:r>
    </w:p>
    <w:p w14:paraId="3F1B8665" w14:textId="77777777" w:rsidR="00617E8B" w:rsidRDefault="00617E8B" w:rsidP="00617E8B">
      <w:pPr>
        <w:rPr>
          <w:lang w:eastAsia="zh-CN"/>
        </w:rPr>
      </w:pPr>
      <w:r>
        <w:rPr>
          <w:lang w:eastAsia="zh-CN"/>
        </w:rPr>
        <w:t>sudo yum -y update</w:t>
      </w:r>
    </w:p>
    <w:p w14:paraId="1DFFAC08" w14:textId="77777777" w:rsidR="00617E8B" w:rsidRDefault="00617E8B" w:rsidP="00617E8B">
      <w:pPr>
        <w:rPr>
          <w:lang w:eastAsia="zh-CN"/>
        </w:rPr>
      </w:pPr>
      <w:r>
        <w:rPr>
          <w:lang w:eastAsia="zh-CN"/>
        </w:rPr>
        <w:t>sudo yum -y groupinstall "Development Tools"</w:t>
      </w:r>
    </w:p>
    <w:p w14:paraId="7477727D" w14:textId="77777777" w:rsidR="00617E8B" w:rsidRDefault="00617E8B" w:rsidP="00617E8B">
      <w:pPr>
        <w:rPr>
          <w:lang w:eastAsia="zh-CN"/>
        </w:rPr>
      </w:pPr>
      <w:r>
        <w:rPr>
          <w:lang w:eastAsia="zh-CN"/>
        </w:rPr>
        <w:t>sudo yum -y install gcc wget openssl-devel bzip2-devel libffi-devel</w:t>
      </w:r>
    </w:p>
    <w:p w14:paraId="25701F78" w14:textId="77777777" w:rsidR="00617E8B" w:rsidRDefault="00617E8B" w:rsidP="00617E8B">
      <w:pPr>
        <w:rPr>
          <w:lang w:eastAsia="zh-CN"/>
        </w:rPr>
      </w:pPr>
      <w:r>
        <w:rPr>
          <w:lang w:eastAsia="zh-CN"/>
        </w:rPr>
        <w:t>sudo yum install -y python3</w:t>
      </w:r>
    </w:p>
    <w:p w14:paraId="4740D55E" w14:textId="6DEC82D1" w:rsidR="00617E8B" w:rsidRDefault="00617E8B" w:rsidP="00617E8B">
      <w:pPr>
        <w:rPr>
          <w:lang w:eastAsia="zh-CN"/>
        </w:rPr>
      </w:pPr>
      <w:r>
        <w:rPr>
          <w:lang w:eastAsia="zh-CN"/>
        </w:rPr>
        <w:t>sudo pip3 install setuptools_rust</w:t>
      </w:r>
    </w:p>
    <w:p w14:paraId="25637C8C" w14:textId="534EB095" w:rsidR="00617E8B" w:rsidRDefault="00617E8B" w:rsidP="00617E8B">
      <w:pPr>
        <w:rPr>
          <w:lang w:eastAsia="zh-CN"/>
        </w:rPr>
      </w:pPr>
    </w:p>
    <w:p w14:paraId="0CD92983" w14:textId="69CA4ED3" w:rsidR="00617E8B" w:rsidRPr="0055514C" w:rsidRDefault="00617E8B" w:rsidP="00617E8B">
      <w:pPr>
        <w:rPr>
          <w:lang w:eastAsia="zh-CN"/>
        </w:rPr>
      </w:pP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依赖库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相关：</w:t>
      </w:r>
    </w:p>
    <w:p w14:paraId="6344CA17" w14:textId="77777777" w:rsidR="000A4BD0" w:rsidRDefault="000A4BD0" w:rsidP="0055514C">
      <w:pPr>
        <w:rPr>
          <w:lang w:eastAsia="zh-CN"/>
        </w:rPr>
      </w:pPr>
      <w:r w:rsidRPr="000A4BD0">
        <w:rPr>
          <w:lang w:eastAsia="zh-CN"/>
        </w:rPr>
        <w:t>pip3 install -U pip</w:t>
      </w:r>
    </w:p>
    <w:p w14:paraId="43F4574B" w14:textId="14E2FE5C" w:rsidR="000A4BD0" w:rsidRDefault="000A4BD0" w:rsidP="0055514C">
      <w:pPr>
        <w:rPr>
          <w:lang w:eastAsia="zh-CN"/>
        </w:rPr>
      </w:pPr>
      <w:r w:rsidRPr="000A4BD0">
        <w:rPr>
          <w:lang w:eastAsia="zh-CN"/>
        </w:rPr>
        <w:t>pip3 install requests</w:t>
      </w:r>
    </w:p>
    <w:p w14:paraId="76BCDA1F" w14:textId="76C13808" w:rsidR="000A4BD0" w:rsidRDefault="000A4BD0" w:rsidP="0055514C">
      <w:pPr>
        <w:rPr>
          <w:lang w:eastAsia="zh-CN"/>
        </w:rPr>
      </w:pPr>
      <w:r w:rsidRPr="000A4BD0">
        <w:rPr>
          <w:lang w:eastAsia="zh-CN"/>
        </w:rPr>
        <w:t xml:space="preserve">pip3 install </w:t>
      </w:r>
      <w:r>
        <w:rPr>
          <w:lang w:eastAsia="zh-CN"/>
        </w:rPr>
        <w:t>oci</w:t>
      </w:r>
    </w:p>
    <w:p w14:paraId="7810061E" w14:textId="60E11599" w:rsidR="002E3B59" w:rsidRDefault="002E3B59" w:rsidP="0055514C">
      <w:pPr>
        <w:pStyle w:val="Heading3"/>
        <w:rPr>
          <w:lang w:eastAsia="zh-CN"/>
        </w:rPr>
      </w:pPr>
      <w:bookmarkStart w:id="8" w:name="_Toc109292648"/>
      <w:r>
        <w:rPr>
          <w:rFonts w:hint="eastAsia"/>
          <w:lang w:eastAsia="zh-CN"/>
        </w:rPr>
        <w:t>脚本</w:t>
      </w:r>
      <w:r w:rsidR="0055514C">
        <w:rPr>
          <w:rFonts w:hint="eastAsia"/>
          <w:lang w:eastAsia="zh-CN"/>
        </w:rPr>
        <w:t>完整代码</w:t>
      </w:r>
      <w:bookmarkEnd w:id="8"/>
    </w:p>
    <w:p w14:paraId="019300B1" w14:textId="622D03B4" w:rsidR="002E3B59" w:rsidRDefault="0006745E" w:rsidP="000905A0">
      <w:pPr>
        <w:pStyle w:val="BodyText"/>
      </w:pPr>
      <w:r>
        <w:object w:dxaOrig="1508" w:dyaOrig="1045" w14:anchorId="07585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5.3pt;height:52.05pt" o:ole="">
            <v:imagedata r:id="rId11" o:title=""/>
          </v:shape>
          <o:OLEObject Type="Embed" ProgID="Package" ShapeID="_x0000_i1028" DrawAspect="Icon" ObjectID="_1719913569" r:id="rId12"/>
        </w:object>
      </w:r>
    </w:p>
    <w:p w14:paraId="46D3E6A7" w14:textId="600A3A6C" w:rsidR="0055514C" w:rsidRDefault="0055514C" w:rsidP="000905A0">
      <w:pPr>
        <w:pStyle w:val="BodyText"/>
        <w:rPr>
          <w:lang w:eastAsia="zh-CN"/>
        </w:rPr>
      </w:pPr>
      <w:r>
        <w:rPr>
          <w:rFonts w:hint="eastAsia"/>
          <w:lang w:eastAsia="zh-CN"/>
        </w:rPr>
        <w:t>将上面的文件放入到下面位置</w:t>
      </w:r>
    </w:p>
    <w:p w14:paraId="5ACC221E" w14:textId="03701B27" w:rsidR="0055514C" w:rsidRDefault="0055514C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 w:rsidRPr="0055514C">
        <w:rPr>
          <w:rFonts w:ascii="Noto Sans SC Regular" w:eastAsia="Noto Sans SC Regular" w:hAnsi="Noto Sans SC Regular"/>
          <w:lang w:eastAsia="zh-CN"/>
        </w:rPr>
        <w:t>/usr/local/bin/oke_attachbv.py</w:t>
      </w:r>
    </w:p>
    <w:p w14:paraId="7ECE5971" w14:textId="5BD760BC" w:rsidR="0055514C" w:rsidRDefault="0055514C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/>
          <w:lang w:eastAsia="zh-CN"/>
        </w:rPr>
        <w:t>R</w:t>
      </w:r>
      <w:r>
        <w:rPr>
          <w:rFonts w:ascii="Noto Sans SC Regular" w:eastAsia="Noto Sans SC Regular" w:hAnsi="Noto Sans SC Regular" w:hint="eastAsia"/>
          <w:lang w:eastAsia="zh-CN"/>
        </w:rPr>
        <w:t>oot用户运行</w:t>
      </w:r>
    </w:p>
    <w:p w14:paraId="6471BE26" w14:textId="62B6FF7A" w:rsidR="0055514C" w:rsidRDefault="0055514C" w:rsidP="0055514C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/>
          <w:lang w:eastAsia="zh-CN"/>
        </w:rPr>
        <w:t xml:space="preserve">chmod +rx </w:t>
      </w:r>
      <w:r w:rsidRPr="0055514C">
        <w:rPr>
          <w:rFonts w:ascii="Noto Sans SC Regular" w:eastAsia="Noto Sans SC Regular" w:hAnsi="Noto Sans SC Regular"/>
          <w:lang w:eastAsia="zh-CN"/>
        </w:rPr>
        <w:t>/usr/local/bin/oke_attachbv.py</w:t>
      </w:r>
    </w:p>
    <w:p w14:paraId="0E283EFD" w14:textId="7980CA42" w:rsidR="0055514C" w:rsidRPr="0055514C" w:rsidRDefault="0055514C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使其拥有合适的权限</w:t>
      </w:r>
    </w:p>
    <w:p w14:paraId="4C94850C" w14:textId="4C233A97" w:rsidR="00537625" w:rsidRDefault="0055514C" w:rsidP="0055514C">
      <w:pPr>
        <w:pStyle w:val="Heading2"/>
        <w:rPr>
          <w:lang w:eastAsia="zh-CN"/>
        </w:rPr>
      </w:pPr>
      <w:bookmarkStart w:id="9" w:name="_Toc109292649"/>
      <w:r>
        <w:rPr>
          <w:rFonts w:hint="eastAsia"/>
          <w:lang w:eastAsia="zh-CN"/>
        </w:rPr>
        <w:t>创建自定义镜像</w:t>
      </w:r>
      <w:bookmarkEnd w:id="9"/>
    </w:p>
    <w:p w14:paraId="7E8B9828" w14:textId="62B01D13" w:rsidR="0055514C" w:rsidRPr="0055514C" w:rsidRDefault="0055514C" w:rsidP="0055514C">
      <w:pPr>
        <w:rPr>
          <w:lang w:eastAsia="zh-CN"/>
        </w:rPr>
      </w:pPr>
      <w:r>
        <w:rPr>
          <w:rFonts w:hint="eastAsia"/>
          <w:lang w:eastAsia="zh-CN"/>
        </w:rPr>
        <w:t>到这个制作好的</w:t>
      </w:r>
      <w:r>
        <w:rPr>
          <w:rFonts w:hint="eastAsia"/>
          <w:lang w:eastAsia="zh-CN"/>
        </w:rPr>
        <w:t>node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instance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页面，点击</w:t>
      </w:r>
      <w:r>
        <w:rPr>
          <w:rFonts w:hint="eastAsia"/>
          <w:lang w:eastAsia="zh-CN"/>
        </w:rPr>
        <w:t>more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actions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-</w:t>
      </w:r>
      <w:r>
        <w:rPr>
          <w:lang w:eastAsia="zh-CN"/>
        </w:rPr>
        <w:t>&gt;  create custom image</w:t>
      </w:r>
    </w:p>
    <w:p w14:paraId="4E61982E" w14:textId="632B6E14" w:rsidR="0055514C" w:rsidRDefault="0055514C" w:rsidP="0055514C">
      <w:pPr>
        <w:rPr>
          <w:lang w:eastAsia="zh-CN"/>
        </w:rPr>
      </w:pPr>
      <w:r>
        <w:rPr>
          <w:noProof/>
          <w14:numSpacing w14:val="default"/>
        </w:rPr>
        <w:drawing>
          <wp:inline distT="0" distB="0" distL="0" distR="0" wp14:anchorId="60582C6E" wp14:editId="31AD6415">
            <wp:extent cx="4597636" cy="14796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D819" w14:textId="119CEC55" w:rsidR="0055514C" w:rsidRPr="0055514C" w:rsidRDefault="0055514C" w:rsidP="0055514C">
      <w:pPr>
        <w:rPr>
          <w:lang w:eastAsia="zh-CN"/>
        </w:rPr>
      </w:pPr>
      <w:r>
        <w:rPr>
          <w:rFonts w:hint="eastAsia"/>
          <w:lang w:eastAsia="zh-CN"/>
        </w:rPr>
        <w:t>待创建成功后，记录下</w:t>
      </w:r>
      <w:r>
        <w:rPr>
          <w:rFonts w:hint="eastAsia"/>
          <w:lang w:eastAsia="zh-CN"/>
        </w:rPr>
        <w:t>ocid</w:t>
      </w:r>
      <w:r>
        <w:rPr>
          <w:rFonts w:hint="eastAsia"/>
          <w:lang w:eastAsia="zh-CN"/>
        </w:rPr>
        <w:t>，以备之后创建</w:t>
      </w:r>
      <w:r>
        <w:rPr>
          <w:rFonts w:hint="eastAsia"/>
          <w:lang w:eastAsia="zh-CN"/>
        </w:rPr>
        <w:t>node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pool</w:t>
      </w:r>
      <w:r>
        <w:rPr>
          <w:rFonts w:hint="eastAsia"/>
          <w:lang w:eastAsia="zh-CN"/>
        </w:rPr>
        <w:t>时使用</w:t>
      </w:r>
    </w:p>
    <w:p w14:paraId="78C0F938" w14:textId="1BC35AC9" w:rsidR="00537625" w:rsidRPr="00537625" w:rsidRDefault="00537625" w:rsidP="00537625">
      <w:pPr>
        <w:rPr>
          <w:rFonts w:ascii="宋体" w:hAnsi="宋体"/>
          <w:lang w:eastAsia="zh-CN"/>
        </w:rPr>
      </w:pPr>
      <w:r>
        <w:rPr>
          <w:lang w:eastAsia="zh-CN"/>
        </w:rPr>
        <w:t xml:space="preserve"> </w:t>
      </w:r>
    </w:p>
    <w:p w14:paraId="22BDE881" w14:textId="77777777" w:rsidR="00537625" w:rsidRPr="00537625" w:rsidRDefault="00537625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</w:p>
    <w:p w14:paraId="539DF655" w14:textId="77777777" w:rsidR="000A4BD0" w:rsidRPr="00D376A8" w:rsidRDefault="000A4BD0" w:rsidP="000905A0">
      <w:pPr>
        <w:pStyle w:val="BodyText"/>
        <w:rPr>
          <w:rFonts w:ascii="Noto Sans SC Regular" w:eastAsia="Noto Sans SC Regular" w:hAnsi="Noto Sans SC Regular"/>
          <w:lang w:eastAsia="zh-CN"/>
        </w:rPr>
      </w:pPr>
    </w:p>
    <w:p w14:paraId="39F726B7" w14:textId="0D16D762" w:rsidR="000905A0" w:rsidRDefault="007B715F" w:rsidP="00AA0615">
      <w:pPr>
        <w:pStyle w:val="Heading1"/>
        <w:rPr>
          <w:lang w:eastAsia="zh-CN"/>
        </w:rPr>
      </w:pPr>
      <w:bookmarkStart w:id="10" w:name="_Toc109292650"/>
      <w:r>
        <w:rPr>
          <w:rFonts w:hint="eastAsia"/>
          <w:lang w:eastAsia="zh-CN"/>
        </w:rPr>
        <w:t>初始化环境变量</w:t>
      </w:r>
      <w:bookmarkEnd w:id="10"/>
    </w:p>
    <w:p w14:paraId="40517C0E" w14:textId="0AD124D7" w:rsidR="00503ED7" w:rsidRPr="00503ED7" w:rsidRDefault="00503ED7" w:rsidP="00503ED7">
      <w:p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rFonts w:hint="eastAsia"/>
          <w:lang w:eastAsia="zh-CN"/>
        </w:rPr>
        <w:t>cloud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shell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或者任一装有</w:t>
      </w:r>
      <w:r>
        <w:rPr>
          <w:rFonts w:hint="eastAsia"/>
          <w:lang w:eastAsia="zh-CN"/>
        </w:rPr>
        <w:t>oci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命令行的环境运行下述命令</w:t>
      </w:r>
    </w:p>
    <w:p w14:paraId="7AAB4C6C" w14:textId="1B28F39F" w:rsidR="00503ED7" w:rsidRPr="0055514C" w:rsidRDefault="0055514C" w:rsidP="0055514C">
      <w:pPr>
        <w:rPr>
          <w:lang w:eastAsia="zh-CN"/>
        </w:rPr>
      </w:pPr>
      <w:r>
        <w:rPr>
          <w:rFonts w:hint="eastAsia"/>
          <w:lang w:eastAsia="zh-CN"/>
        </w:rPr>
        <w:t>按照实际情况填写环境的参数</w:t>
      </w:r>
    </w:p>
    <w:p w14:paraId="0055ABF5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compartment=ocid1.compartment.oc1..aaaaaaaarnqeeoclslkgytoefodzxqndovljnxy2cjtl33s7n63dq5zkrkja</w:t>
      </w:r>
    </w:p>
    <w:p w14:paraId="670F3F59" w14:textId="77777777" w:rsidR="007B715F" w:rsidRPr="007B715F" w:rsidRDefault="007B715F" w:rsidP="00AA0615">
      <w:pPr>
        <w:rPr>
          <w:lang w:eastAsia="zh-CN"/>
        </w:rPr>
      </w:pPr>
      <w:r w:rsidRPr="007B715F">
        <w:rPr>
          <w:rFonts w:hint="eastAsia"/>
          <w:lang w:eastAsia="zh-CN"/>
        </w:rPr>
        <w:t xml:space="preserve">#use OKE VCN </w:t>
      </w:r>
      <w:r w:rsidRPr="007B715F">
        <w:rPr>
          <w:rFonts w:hint="eastAsia"/>
          <w:lang w:eastAsia="zh-CN"/>
        </w:rPr>
        <w:t>资源</w:t>
      </w:r>
    </w:p>
    <w:p w14:paraId="4EFE37E3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vcn=ocid1.vcn.oc1.phx.amaaaaaacuco5yqajzag3qe2fjpmilxnhehtr4yjsk2gnxqltacwyixxrgoq</w:t>
      </w:r>
    </w:p>
    <w:p w14:paraId="09B2D14A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 xml:space="preserve">#set public endpoint subnet </w:t>
      </w:r>
    </w:p>
    <w:p w14:paraId="2C13C4D9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endpointsubnet=ocid1.subnet.oc1.phx.aaaaaaaa5ldhb6is65cisaysdjivrxgnv4uyfooaeyv4gu35qeoqnvoqzgoa</w:t>
      </w:r>
    </w:p>
    <w:p w14:paraId="0D737ED2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 xml:space="preserve">#set endpoint network security gruop </w:t>
      </w:r>
    </w:p>
    <w:p w14:paraId="22D4E46E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endpointnsg=ocid1.networksecuritygroup.oc1.phx.aaaaaaaasrrbpjd4t3j2qzlmnzqhltbuksxxusammy2uov6umsp3yj6f6ttq</w:t>
      </w:r>
    </w:p>
    <w:p w14:paraId="5C4C14E5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ad1=dTZF:PHX-AD-1</w:t>
      </w:r>
    </w:p>
    <w:p w14:paraId="6DCA7339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 xml:space="preserve">#set public node subnet </w:t>
      </w:r>
    </w:p>
    <w:p w14:paraId="0AB35057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nodesubnet=ocid1.subnet.oc1.phx.aaaaaaaajiwanh5bdlpj4jqd3j7qm746eznejvdsr6h3uogv4v7v5v7udeka</w:t>
      </w:r>
    </w:p>
    <w:p w14:paraId="1C1DCC2F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#set public lb subnet</w:t>
      </w:r>
    </w:p>
    <w:p w14:paraId="3E2EF1DA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svclbsubnet=ocid1.subnet.oc1.phx.aaaaaaaaqscbf2p4mvz2nh6knpa73dyconzmqv5zw3ipffplfgkkkakv3oua</w:t>
      </w:r>
    </w:p>
    <w:p w14:paraId="2A011CAD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#set pod private subnet</w:t>
      </w:r>
    </w:p>
    <w:p w14:paraId="07B5E295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podsubnet=ocid1.subnet.oc1.phx.aaaaaaaa4okomq7fbs5xdokt6s7juy3mj6kabcb7z7l7xsc7k7eaolespxlq</w:t>
      </w:r>
    </w:p>
    <w:p w14:paraId="67C2176A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#set pod network security gruop</w:t>
      </w:r>
    </w:p>
    <w:p w14:paraId="1C091A92" w14:textId="77777777" w:rsidR="007B715F" w:rsidRPr="007B715F" w:rsidRDefault="007B715F" w:rsidP="00AA0615">
      <w:pPr>
        <w:rPr>
          <w:lang w:eastAsia="zh-CN"/>
        </w:rPr>
      </w:pPr>
      <w:r w:rsidRPr="007B715F">
        <w:rPr>
          <w:lang w:eastAsia="zh-CN"/>
        </w:rPr>
        <w:t>export podnsg=ocid1.networksecuritygroup.oc1.phx.aaaaaaaavt5j27swpvfdy33bfeexqo5ucqr2k7ah2fevjsfhopqp3rwwmzja</w:t>
      </w:r>
    </w:p>
    <w:p w14:paraId="244D1D72" w14:textId="77777777" w:rsidR="007B715F" w:rsidRPr="007B715F" w:rsidRDefault="007B715F" w:rsidP="007B715F">
      <w:pPr>
        <w:pStyle w:val="BodyText"/>
        <w:rPr>
          <w:rFonts w:ascii="Noto Sans SC Regular" w:eastAsia="Noto Sans SC Regular" w:hAnsi="Noto Sans SC Regular"/>
          <w:lang w:eastAsia="zh-CN"/>
        </w:rPr>
      </w:pPr>
    </w:p>
    <w:p w14:paraId="3D845461" w14:textId="3C46EFEE" w:rsidR="007B715F" w:rsidRDefault="00AA0615" w:rsidP="00503ED7">
      <w:pPr>
        <w:pStyle w:val="Heading1"/>
        <w:rPr>
          <w:lang w:eastAsia="zh-CN"/>
        </w:rPr>
      </w:pPr>
      <w:bookmarkStart w:id="11" w:name="_Toc109292651"/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OKE</w:t>
      </w:r>
      <w:r>
        <w:rPr>
          <w:rFonts w:hint="eastAsia"/>
          <w:lang w:eastAsia="zh-CN"/>
        </w:rPr>
        <w:t>集群</w:t>
      </w:r>
      <w:bookmarkEnd w:id="11"/>
    </w:p>
    <w:p w14:paraId="4828CA59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oci ce cluster create \</w:t>
      </w:r>
    </w:p>
    <w:p w14:paraId="5FE78954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--compartment-id $compartment \</w:t>
      </w:r>
    </w:p>
    <w:p w14:paraId="508C42EA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--name npntest-0518 \</w:t>
      </w:r>
    </w:p>
    <w:p w14:paraId="2FEFFE53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--vcn-id $vcn \</w:t>
      </w:r>
    </w:p>
    <w:p w14:paraId="24FC7E89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--kubernetes-version v1.22.5 \</w:t>
      </w:r>
    </w:p>
    <w:p w14:paraId="058F1315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--service-lb-subnet-ids "[\"$svclbsubnet\"]" \</w:t>
      </w:r>
    </w:p>
    <w:p w14:paraId="5CDBC0C7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--endpoint-subnet-id $endpointsubnet \</w:t>
      </w:r>
    </w:p>
    <w:p w14:paraId="757F7C50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--endpoint-public-ip-enabled TRUE \</w:t>
      </w:r>
    </w:p>
    <w:p w14:paraId="36D10A17" w14:textId="77777777" w:rsidR="00AA0615" w:rsidRP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--endpoint-nsg-ids "[\"$endpointnsg\"]" \</w:t>
      </w:r>
    </w:p>
    <w:p w14:paraId="63AB8C1E" w14:textId="0C7CE61B" w:rsidR="00AA0615" w:rsidRDefault="00AA0615" w:rsidP="00AA0615">
      <w:pPr>
        <w:rPr>
          <w:lang w:eastAsia="zh-CN"/>
        </w:rPr>
      </w:pPr>
      <w:r w:rsidRPr="00AA0615">
        <w:rPr>
          <w:lang w:eastAsia="zh-CN"/>
        </w:rPr>
        <w:t>--cluster-pod-network-options "[{\"cniType\":\"OCI_VCN_IP_NATIVE\"}]"</w:t>
      </w:r>
    </w:p>
    <w:p w14:paraId="056DA653" w14:textId="5CFED8E0" w:rsidR="007B715F" w:rsidRPr="00D376A8" w:rsidRDefault="0055514C" w:rsidP="007B715F">
      <w:pPr>
        <w:pStyle w:val="BodyText"/>
        <w:rPr>
          <w:rFonts w:ascii="Noto Sans SC Regular" w:eastAsia="Noto Sans SC Regular" w:hAnsi="Noto Sans SC Regular"/>
          <w:lang w:eastAsia="zh-CN"/>
        </w:rPr>
      </w:pPr>
      <w:r>
        <w:rPr>
          <w:rFonts w:ascii="Noto Sans SC Regular" w:eastAsia="Noto Sans SC Regular" w:hAnsi="Noto Sans SC Regular" w:hint="eastAsia"/>
          <w:lang w:eastAsia="zh-CN"/>
        </w:rPr>
        <w:t>集群创建成功后，会得到cluster的ocid</w:t>
      </w:r>
      <w:r>
        <w:rPr>
          <w:rFonts w:ascii="Noto Sans SC Regular" w:eastAsia="Noto Sans SC Regular" w:hAnsi="Noto Sans SC Regular"/>
          <w:lang w:eastAsia="zh-CN"/>
        </w:rPr>
        <w:t xml:space="preserve"> </w:t>
      </w:r>
      <w:r>
        <w:rPr>
          <w:rFonts w:ascii="Noto Sans SC Regular" w:eastAsia="Noto Sans SC Regular" w:hAnsi="Noto Sans SC Regular" w:hint="eastAsia"/>
          <w:lang w:eastAsia="zh-CN"/>
        </w:rPr>
        <w:t>以备下一个命令使用</w:t>
      </w:r>
    </w:p>
    <w:p w14:paraId="3C53EDF0" w14:textId="496BEA4D" w:rsidR="00047BFA" w:rsidRDefault="007B715F" w:rsidP="00047BFA">
      <w:pPr>
        <w:pStyle w:val="Heading1"/>
        <w:rPr>
          <w:rFonts w:ascii="Noto Sans SC Bold" w:eastAsia="Noto Sans SC Bold" w:hAnsi="Noto Sans SC Bold"/>
          <w:lang w:eastAsia="zh-CN"/>
        </w:rPr>
      </w:pPr>
      <w:bookmarkStart w:id="12" w:name="_Toc109292652"/>
      <w:r>
        <w:rPr>
          <w:rFonts w:ascii="Noto Sans SC Bold" w:eastAsia="Noto Sans SC Bold" w:hAnsi="Noto Sans SC Bold" w:hint="eastAsia"/>
          <w:lang w:eastAsia="zh-CN"/>
        </w:rPr>
        <w:t>创建node</w:t>
      </w:r>
      <w:r>
        <w:rPr>
          <w:rFonts w:ascii="Noto Sans SC Bold" w:eastAsia="Noto Sans SC Bold" w:hAnsi="Noto Sans SC Bold"/>
          <w:lang w:eastAsia="zh-CN"/>
        </w:rPr>
        <w:t xml:space="preserve"> </w:t>
      </w:r>
      <w:r>
        <w:rPr>
          <w:rFonts w:ascii="Noto Sans SC Bold" w:eastAsia="Noto Sans SC Bold" w:hAnsi="Noto Sans SC Bold" w:hint="eastAsia"/>
          <w:lang w:eastAsia="zh-CN"/>
        </w:rPr>
        <w:t>pool</w:t>
      </w:r>
      <w:bookmarkEnd w:id="12"/>
    </w:p>
    <w:p w14:paraId="4C087A7E" w14:textId="735905F1" w:rsidR="00E23A29" w:rsidRPr="00E23A29" w:rsidRDefault="002B0AD9" w:rsidP="00E23A29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="00E23A29">
        <w:rPr>
          <w:rFonts w:hint="eastAsia"/>
          <w:lang w:eastAsia="zh-CN"/>
        </w:rPr>
        <w:t>改成</w:t>
      </w:r>
      <w:r w:rsidR="00C83318">
        <w:rPr>
          <w:rFonts w:hint="eastAsia"/>
          <w:lang w:eastAsia="zh-CN"/>
        </w:rPr>
        <w:t>实际环境的值</w:t>
      </w:r>
    </w:p>
    <w:p w14:paraId="18F1422F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oci ce node-pool create \</w:t>
      </w:r>
    </w:p>
    <w:p w14:paraId="7A84B21A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--cluster-id ocid1.cluster.oc1.ap-singapore-1.aaaaaaaab62nbekgtrtm2gfuii4ovc2qiti24fsl4hxzetixkc22wotgsknq \</w:t>
      </w:r>
    </w:p>
    <w:p w14:paraId="4FB19604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--name centos-image-attach-bv \</w:t>
      </w:r>
    </w:p>
    <w:p w14:paraId="6AD4F9FB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--node-image-id ocid1.image.oc1.ap-singapore-1.aaaaaaaa35oxkggeazmo33cx22ucnhagl3lofdiw7h3mpqqnghfnecso3hoq \</w:t>
      </w:r>
    </w:p>
    <w:p w14:paraId="07870CEB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--compartment-id ocid1.compartment.oc1..aaaaaaaatge7apvmsoo7sirfvd4ov74wfuweoul3vrdeb353bjgmuahtrlua \</w:t>
      </w:r>
    </w:p>
    <w:p w14:paraId="63075B3A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--kubernetes-version v1.23.4 \</w:t>
      </w:r>
    </w:p>
    <w:p w14:paraId="2C43A154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--node-shape VM.Standard.E4.Flex --node-shape-config='{ "memoryInGBs": 8.0, "ocpus": 2.0 }' \</w:t>
      </w:r>
    </w:p>
    <w:p w14:paraId="3990E484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--placement-configs "[{\"availability-domain\":\"HnmI:AP-SINGAPORE-1-AD-1\", \"subnet-id\":\"ocid1.subnet.oc1.ap-singapore-1.aaaaaaaarczdgxuverfag4xyjpixbv4xa7duddlgupjngvruuserlpjh5tsa\", \"faultDomains\":[\"FAULT-DOMAIN-3\", \"FAULT-DOMAIN-2\", \"FAULT-DOMAIN-1\"]}]" \</w:t>
      </w:r>
    </w:p>
    <w:p w14:paraId="069B5CFF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--size 1 \</w:t>
      </w:r>
    </w:p>
    <w:p w14:paraId="114B493A" w14:textId="77777777" w:rsidR="002B0AD9" w:rsidRDefault="002B0AD9" w:rsidP="002B0AD9">
      <w:pPr>
        <w:rPr>
          <w:lang w:eastAsia="zh-CN"/>
        </w:rPr>
      </w:pPr>
      <w:r>
        <w:rPr>
          <w:lang w:eastAsia="zh-CN"/>
        </w:rPr>
        <w:t>--region=ap-singapore-1 \</w:t>
      </w:r>
    </w:p>
    <w:p w14:paraId="268DAF4B" w14:textId="67D8D479" w:rsidR="002B0AD9" w:rsidRDefault="002B0AD9" w:rsidP="002B0AD9">
      <w:pPr>
        <w:rPr>
          <w:lang w:eastAsia="zh-CN"/>
        </w:rPr>
      </w:pPr>
      <w:r>
        <w:rPr>
          <w:lang w:eastAsia="zh-CN"/>
        </w:rPr>
        <w:t>--node-metadata="{\"user_data\": \"$(cat oke.sh | base64 -w 0)\"}"</w:t>
      </w:r>
    </w:p>
    <w:p w14:paraId="60679688" w14:textId="41E26D73" w:rsidR="007B715F" w:rsidRDefault="00503ED7" w:rsidP="002B0AD9">
      <w:pPr>
        <w:rPr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oke</w:t>
      </w:r>
      <w:r>
        <w:rPr>
          <w:lang w:eastAsia="zh-CN"/>
        </w:rPr>
        <w:t xml:space="preserve">.sh </w:t>
      </w:r>
      <w:r>
        <w:rPr>
          <w:rFonts w:hint="eastAsia"/>
          <w:lang w:eastAsia="zh-CN"/>
        </w:rPr>
        <w:t>就是</w:t>
      </w:r>
      <w:r>
        <w:rPr>
          <w:rFonts w:hint="eastAsia"/>
          <w:lang w:eastAsia="zh-CN"/>
        </w:rPr>
        <w:t>cloud-init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脚本，如下</w:t>
      </w:r>
    </w:p>
    <w:p w14:paraId="0249EDC8" w14:textId="1145BFFD" w:rsidR="00503ED7" w:rsidRPr="00503ED7" w:rsidRDefault="00DA6C5F" w:rsidP="007B715F">
      <w:pPr>
        <w:rPr>
          <w:lang w:eastAsia="zh-CN"/>
        </w:rPr>
      </w:pPr>
      <w:r>
        <w:object w:dxaOrig="1508" w:dyaOrig="1045" w14:anchorId="2CFD6CDA">
          <v:shape id="_x0000_i1030" type="#_x0000_t75" style="width:75.3pt;height:52.05pt" o:ole="">
            <v:imagedata r:id="rId14" o:title=""/>
          </v:shape>
          <o:OLEObject Type="Embed" ProgID="Package" ShapeID="_x0000_i1030" DrawAspect="Icon" ObjectID="_1719913570" r:id="rId15"/>
        </w:object>
      </w:r>
    </w:p>
    <w:p w14:paraId="32EF6F90" w14:textId="0EE6E21F" w:rsidR="00982477" w:rsidRDefault="00503ED7" w:rsidP="00E53EBC">
      <w:pPr>
        <w:rPr>
          <w:lang w:eastAsia="zh-CN"/>
        </w:rPr>
      </w:pPr>
      <w:r>
        <w:rPr>
          <w:rFonts w:hint="eastAsia"/>
          <w:lang w:eastAsia="zh-CN"/>
        </w:rPr>
        <w:t>创建完成后，确认这个</w:t>
      </w:r>
      <w:r>
        <w:rPr>
          <w:rFonts w:hint="eastAsia"/>
          <w:lang w:eastAsia="zh-CN"/>
        </w:rPr>
        <w:t>worker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有挂载一个块存储，并使用了这个块存储</w:t>
      </w:r>
    </w:p>
    <w:p w14:paraId="4A7D8A6A" w14:textId="232DFC4F" w:rsidR="00503ED7" w:rsidRDefault="00503ED7" w:rsidP="00E53EBC">
      <w:pPr>
        <w:rPr>
          <w:lang w:eastAsia="zh-CN"/>
        </w:rPr>
      </w:pPr>
      <w:r>
        <w:rPr>
          <w:rFonts w:hint="eastAsia"/>
          <w:lang w:eastAsia="zh-CN"/>
        </w:rPr>
        <w:t>进入该</w:t>
      </w:r>
      <w:r>
        <w:rPr>
          <w:rFonts w:hint="eastAsia"/>
          <w:lang w:eastAsia="zh-CN"/>
        </w:rPr>
        <w:t>worker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实例页面</w:t>
      </w:r>
    </w:p>
    <w:p w14:paraId="36353738" w14:textId="7AC198FC" w:rsidR="00503ED7" w:rsidRDefault="00503ED7" w:rsidP="00E53EBC">
      <w:pPr>
        <w:rPr>
          <w:lang w:eastAsia="zh-CN"/>
        </w:rPr>
      </w:pPr>
      <w:r>
        <w:rPr>
          <w:rFonts w:hint="eastAsia"/>
          <w:lang w:eastAsia="zh-CN"/>
        </w:rPr>
        <w:t>左下角</w:t>
      </w:r>
    </w:p>
    <w:p w14:paraId="7016FBE5" w14:textId="10D960CB" w:rsidR="00503ED7" w:rsidRDefault="00503ED7" w:rsidP="00E53EBC">
      <w:pPr>
        <w:rPr>
          <w:lang w:eastAsia="zh-CN"/>
        </w:rPr>
      </w:pPr>
      <w:r>
        <w:rPr>
          <w:noProof/>
          <w14:numSpacing w14:val="default"/>
        </w:rPr>
        <w:drawing>
          <wp:inline distT="0" distB="0" distL="0" distR="0" wp14:anchorId="7E63183F" wp14:editId="3AA6142F">
            <wp:extent cx="1955901" cy="19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F944" w14:textId="28B923FC" w:rsidR="00503ED7" w:rsidRDefault="00503ED7" w:rsidP="00E53EBC">
      <w:pPr>
        <w:rPr>
          <w:lang w:eastAsia="zh-CN"/>
        </w:rPr>
      </w:pPr>
      <w:r>
        <w:rPr>
          <w:noProof/>
          <w14:numSpacing w14:val="default"/>
        </w:rPr>
        <w:drawing>
          <wp:inline distT="0" distB="0" distL="0" distR="0" wp14:anchorId="297E94DC" wp14:editId="78217F6E">
            <wp:extent cx="4845299" cy="6921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53EF" w14:textId="5E33739E" w:rsidR="00503ED7" w:rsidRDefault="00503ED7" w:rsidP="00E53EBC">
      <w:pPr>
        <w:rPr>
          <w:lang w:eastAsia="zh-CN"/>
        </w:rPr>
      </w:pPr>
      <w:r>
        <w:rPr>
          <w:rFonts w:hint="eastAsia"/>
          <w:lang w:eastAsia="zh-CN"/>
        </w:rPr>
        <w:t>部署一个</w:t>
      </w:r>
      <w:r>
        <w:rPr>
          <w:rFonts w:hint="eastAsia"/>
          <w:lang w:eastAsia="zh-CN"/>
        </w:rPr>
        <w:t>deployment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到该</w:t>
      </w:r>
      <w:r>
        <w:rPr>
          <w:rFonts w:hint="eastAsia"/>
          <w:lang w:eastAsia="zh-CN"/>
        </w:rPr>
        <w:t>OKE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集群，确认</w:t>
      </w:r>
      <w:r>
        <w:rPr>
          <w:rFonts w:hint="eastAsia"/>
          <w:lang w:eastAsia="zh-CN"/>
        </w:rPr>
        <w:t>k8s</w:t>
      </w:r>
      <w:r>
        <w:rPr>
          <w:rFonts w:hint="eastAsia"/>
          <w:lang w:eastAsia="zh-CN"/>
        </w:rPr>
        <w:t>正常工作</w:t>
      </w:r>
    </w:p>
    <w:p w14:paraId="59429C1D" w14:textId="6D968300" w:rsidR="00503ED7" w:rsidRDefault="00503ED7" w:rsidP="00E53EBC">
      <w:pPr>
        <w:rPr>
          <w:lang w:eastAsia="zh-CN"/>
        </w:rPr>
      </w:pPr>
      <w:r>
        <w:rPr>
          <w:noProof/>
          <w14:numSpacing w14:val="default"/>
        </w:rPr>
        <w:drawing>
          <wp:inline distT="0" distB="0" distL="0" distR="0" wp14:anchorId="422C96AE" wp14:editId="439D5878">
            <wp:extent cx="5753396" cy="5080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ED7" w:rsidSect="00992E8E">
      <w:headerReference w:type="default" r:id="rId19"/>
      <w:footerReference w:type="default" r:id="rId20"/>
      <w:pgSz w:w="12240" w:h="15840" w:code="1"/>
      <w:pgMar w:top="1080" w:right="1080" w:bottom="1080" w:left="1080" w:header="50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AE20" w14:textId="77777777" w:rsidR="00DF03D5" w:rsidRDefault="00DF03D5" w:rsidP="00A83C88">
      <w:pPr>
        <w:spacing w:after="0" w:line="240" w:lineRule="auto"/>
      </w:pPr>
      <w:r>
        <w:separator/>
      </w:r>
    </w:p>
  </w:endnote>
  <w:endnote w:type="continuationSeparator" w:id="0">
    <w:p w14:paraId="5ADA1C09" w14:textId="77777777" w:rsidR="00DF03D5" w:rsidRDefault="00DF03D5" w:rsidP="00A8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racle Sans Extra Bold">
    <w:panose1 w:val="020B0803020204020204"/>
    <w:charset w:val="00"/>
    <w:family w:val="swiss"/>
    <w:pitch w:val="variable"/>
    <w:sig w:usb0="A10006EF" w:usb1="400060FB" w:usb2="00000000" w:usb3="00000000" w:csb0="0000001F" w:csb1="00000000"/>
  </w:font>
  <w:font w:name="Oracle Sans Semi Bold">
    <w:panose1 w:val="020B0603020204020204"/>
    <w:charset w:val="00"/>
    <w:family w:val="swiss"/>
    <w:pitch w:val="variable"/>
    <w:sig w:usb0="A10006EF" w:usb1="400060FB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C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SC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1AB9" w14:textId="3195D20E" w:rsidR="00386489" w:rsidRDefault="00386489" w:rsidP="00341BA1">
    <w:pPr>
      <w:pStyle w:val="Footer"/>
    </w:pPr>
    <w:r w:rsidRPr="005C5EB6">
      <w:rPr>
        <w:rStyle w:val="Strong"/>
      </w:rPr>
      <w:fldChar w:fldCharType="begin"/>
    </w:r>
    <w:r w:rsidRPr="005C5EB6">
      <w:rPr>
        <w:rStyle w:val="Strong"/>
      </w:rPr>
      <w:instrText xml:space="preserve"> PAGE   \* MERGEFORMAT </w:instrText>
    </w:r>
    <w:r w:rsidRPr="005C5EB6">
      <w:rPr>
        <w:rStyle w:val="Strong"/>
      </w:rPr>
      <w:fldChar w:fldCharType="separate"/>
    </w:r>
    <w:r>
      <w:rPr>
        <w:rStyle w:val="Strong"/>
      </w:rPr>
      <w:t>2</w:t>
    </w:r>
    <w:r w:rsidRPr="005C5EB6">
      <w:rPr>
        <w:rStyle w:val="Strong"/>
      </w:rPr>
      <w:fldChar w:fldCharType="end"/>
    </w:r>
    <w:r w:rsidRPr="005C5EB6">
      <w:rPr>
        <w:rStyle w:val="Strong"/>
      </w:rPr>
      <w:tab/>
    </w:r>
    <w:fldSimple w:instr=" STYLEREF  Title  \* MERGEFORMAT ">
      <w:r w:rsidR="007E4E89">
        <w:rPr>
          <w:rFonts w:hint="eastAsia"/>
          <w:noProof/>
        </w:rPr>
        <w:t xml:space="preserve">OKE worker node </w:t>
      </w:r>
      <w:r w:rsidR="007E4E89">
        <w:rPr>
          <w:rFonts w:hint="eastAsia"/>
          <w:noProof/>
        </w:rPr>
        <w:t>外接块存储</w:t>
      </w:r>
    </w:fldSimple>
    <w:r>
      <w:t xml:space="preserve"> </w:t>
    </w:r>
    <w:r w:rsidRPr="00114201">
      <w:t xml:space="preserve"> /  Version </w:t>
    </w:r>
    <w:sdt>
      <w:sdtPr>
        <w:alias w:val="Version"/>
        <w:tag w:val="Version"/>
        <w:id w:val="1626499433"/>
        <w:text/>
      </w:sdtPr>
      <w:sdtEndPr/>
      <w:sdtContent>
        <w:r w:rsidR="00E53EBC">
          <w:t>1.0</w:t>
        </w:r>
      </w:sdtContent>
    </w:sdt>
    <w:r>
      <w:ptab w:relativeTo="margin" w:alignment="right" w:leader="none"/>
    </w:r>
    <w:r>
      <w:rPr>
        <w:noProof/>
      </w:rPr>
      <w:drawing>
        <wp:inline distT="0" distB="0" distL="0" distR="0" wp14:anchorId="3B16EED9" wp14:editId="79D5E0E2">
          <wp:extent cx="695325" cy="103688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1036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A36F2D7" w14:textId="583C16C3" w:rsidR="00386489" w:rsidRDefault="00386489" w:rsidP="004E3864">
    <w:pPr>
      <w:pStyle w:val="Footerline26pt"/>
    </w:pPr>
    <w:r>
      <w:tab/>
    </w:r>
    <w:r w:rsidRPr="002B6DD1">
      <w:t xml:space="preserve">Copyright © </w:t>
    </w:r>
    <w:r w:rsidRPr="002B6DD1">
      <w:fldChar w:fldCharType="begin"/>
    </w:r>
    <w:r w:rsidRPr="002B6DD1">
      <w:instrText xml:space="preserve"> DATE  \@ "yyyy"  \* MERGEFORMAT </w:instrText>
    </w:r>
    <w:r w:rsidRPr="002B6DD1">
      <w:fldChar w:fldCharType="separate"/>
    </w:r>
    <w:r w:rsidR="0006745E">
      <w:rPr>
        <w:noProof/>
      </w:rPr>
      <w:t>2022</w:t>
    </w:r>
    <w:r w:rsidRPr="002B6DD1">
      <w:fldChar w:fldCharType="end"/>
    </w:r>
    <w:r w:rsidRPr="002B6DD1">
      <w:t xml:space="preserve">, Oracle and/or its </w:t>
    </w:r>
    <w:r w:rsidRPr="00234463">
      <w:t>affiliates</w:t>
    </w:r>
    <w:r w:rsidRPr="002B6DD1">
      <w:t xml:space="preserve">  /  </w:t>
    </w:r>
    <w:sdt>
      <w:sdtPr>
        <w:alias w:val="Confidential Dropdown"/>
        <w:tag w:val="Confidential Dropdown"/>
        <w:id w:val="1165278308"/>
        <w:comboBox>
          <w:listItem w:value="Choose an item."/>
          <w:listItem w:displayText="Public" w:value="Public"/>
          <w:listItem w:displayText="Confidential – Oracle Internal" w:value="Confidential – Oracle Internal"/>
          <w:listItem w:displayText="Confidential – Oracle Restricted" w:value="Confidential – Oracle Restricted"/>
          <w:listItem w:displayText="Confidential – Oracle Highly Restricted" w:value="Confidential – Oracle Highly Restricted"/>
        </w:comboBox>
      </w:sdtPr>
      <w:sdtEndPr/>
      <w:sdtContent>
        <w:r w:rsidR="00E53EBC">
          <w:t>Public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BF6B" w14:textId="77777777" w:rsidR="00DF03D5" w:rsidRDefault="00DF03D5" w:rsidP="00A83C88">
      <w:pPr>
        <w:spacing w:after="0" w:line="240" w:lineRule="auto"/>
      </w:pPr>
      <w:r>
        <w:separator/>
      </w:r>
    </w:p>
  </w:footnote>
  <w:footnote w:type="continuationSeparator" w:id="0">
    <w:p w14:paraId="09F6E237" w14:textId="77777777" w:rsidR="00DF03D5" w:rsidRDefault="00DF03D5" w:rsidP="00A83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76EC" w14:textId="77777777" w:rsidR="004457BD" w:rsidRPr="008D7FE0" w:rsidRDefault="003C32B7" w:rsidP="008D7FE0">
    <w:pPr>
      <w:pStyle w:val="Header"/>
    </w:pPr>
    <w:r>
      <w:rPr>
        <w:noProof/>
        <w14:numSpacing w14:val="default"/>
      </w:rPr>
      <w:drawing>
        <wp:anchor distT="0" distB="0" distL="114300" distR="114300" simplePos="0" relativeHeight="251659264" behindDoc="1" locked="1" layoutInCell="1" allowOverlap="1" wp14:anchorId="5CA59390" wp14:editId="571AD2D4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827264" cy="201168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264" cy="2011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D6825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68D7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A444C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1E20B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E2CBC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63E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4E5D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D06A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C0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F79E1"/>
    <w:multiLevelType w:val="multilevel"/>
    <w:tmpl w:val="B5586CD6"/>
    <w:styleLink w:val="Tablenumbersmall"/>
    <w:lvl w:ilvl="0">
      <w:start w:val="1"/>
      <w:numFmt w:val="decimal"/>
      <w:lvlText w:val="%1."/>
      <w:lvlJc w:val="left"/>
      <w:pPr>
        <w:ind w:left="216" w:hanging="216"/>
      </w:pPr>
      <w:rPr>
        <w:rFonts w:asciiTheme="minorHAnsi" w:hAnsiTheme="minorHAnsi" w:hint="default"/>
        <w:color w:val="auto"/>
        <w:sz w:val="15"/>
      </w:rPr>
    </w:lvl>
    <w:lvl w:ilvl="1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9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44" w:hanging="216"/>
      </w:pPr>
      <w:rPr>
        <w:rFonts w:hint="default"/>
      </w:rPr>
    </w:lvl>
  </w:abstractNum>
  <w:abstractNum w:abstractNumId="10" w15:restartNumberingAfterBreak="0">
    <w:nsid w:val="0FED18A7"/>
    <w:multiLevelType w:val="hybridMultilevel"/>
    <w:tmpl w:val="72C2F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524667"/>
    <w:multiLevelType w:val="multilevel"/>
    <w:tmpl w:val="5EDEEB0E"/>
    <w:styleLink w:val="Tablenumberingsmall"/>
    <w:lvl w:ilvl="0">
      <w:start w:val="1"/>
      <w:numFmt w:val="decimal"/>
      <w:lvlText w:val="%1."/>
      <w:lvlJc w:val="left"/>
      <w:pPr>
        <w:ind w:left="216" w:hanging="216"/>
      </w:pPr>
      <w:rPr>
        <w:rFonts w:asciiTheme="minorHAnsi" w:hAnsiTheme="minorHAnsi" w:hint="default"/>
        <w:color w:val="auto"/>
        <w:sz w:val="15"/>
      </w:rPr>
    </w:lvl>
    <w:lvl w:ilvl="1">
      <w:start w:val="1"/>
      <w:numFmt w:val="bullet"/>
      <w:lvlText w:val=""/>
      <w:lvlJc w:val="left"/>
      <w:pPr>
        <w:ind w:left="432" w:hanging="216"/>
      </w:pPr>
      <w:rPr>
        <w:rFonts w:ascii="Wingdings 2" w:hAnsi="Wingdings 2" w:hint="default"/>
      </w:rPr>
    </w:lvl>
    <w:lvl w:ilvl="2">
      <w:start w:val="1"/>
      <w:numFmt w:val="lowerRoman"/>
      <w:lvlText w:val="%3."/>
      <w:lvlJc w:val="right"/>
      <w:pPr>
        <w:ind w:left="648" w:hanging="21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21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21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96" w:hanging="21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12" w:hanging="21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21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944" w:hanging="216"/>
      </w:pPr>
      <w:rPr>
        <w:rFonts w:hint="default"/>
      </w:rPr>
    </w:lvl>
  </w:abstractNum>
  <w:abstractNum w:abstractNumId="12" w15:restartNumberingAfterBreak="0">
    <w:nsid w:val="23775258"/>
    <w:multiLevelType w:val="multilevel"/>
    <w:tmpl w:val="B792E0F2"/>
    <w:styleLink w:val="NumberedList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3240"/>
        </w:tabs>
        <w:ind w:left="3600" w:hanging="360"/>
      </w:pPr>
      <w:rPr>
        <w:rFonts w:hint="default"/>
      </w:rPr>
    </w:lvl>
    <w:lvl w:ilvl="5">
      <w:start w:val="1"/>
      <w:numFmt w:val="lowerRoman"/>
      <w:lvlText w:val="%6.)"/>
      <w:lvlJc w:val="left"/>
      <w:pPr>
        <w:ind w:left="432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3" w15:restartNumberingAfterBreak="0">
    <w:nsid w:val="23D606B9"/>
    <w:multiLevelType w:val="multilevel"/>
    <w:tmpl w:val="3CD049D8"/>
    <w:styleLink w:val="ListContinue5Indents"/>
    <w:lvl w:ilvl="0">
      <w:start w:val="1"/>
      <w:numFmt w:val="none"/>
      <w:pStyle w:val="ListContinu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pStyle w:val="ListContinue2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none"/>
      <w:pStyle w:val="ListContinue3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ListContinue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ListContinue5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BE24692"/>
    <w:multiLevelType w:val="multilevel"/>
    <w:tmpl w:val="A334738A"/>
    <w:lvl w:ilvl="0">
      <w:start w:val="1"/>
      <w:numFmt w:val="bullet"/>
      <w:pStyle w:val="Normalbullet"/>
      <w:lvlText w:val=""/>
      <w:lvlJc w:val="left"/>
      <w:pPr>
        <w:ind w:left="360" w:hanging="360"/>
      </w:pPr>
      <w:rPr>
        <w:rFonts w:ascii="Wingdings 2" w:hAnsi="Wingdings 2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kern w:val="0"/>
        <w:position w:val="0"/>
        <w:sz w:val="19"/>
        <w:szCs w:val="1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pStyle w:val="Normalbullet1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pacing w:val="0"/>
        <w:w w:val="100"/>
      </w:rPr>
    </w:lvl>
    <w:lvl w:ilvl="2">
      <w:start w:val="1"/>
      <w:numFmt w:val="bullet"/>
      <w:pStyle w:val="Normalbullet2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pacing w:val="0"/>
        <w:w w:val="100"/>
      </w:rPr>
    </w:lvl>
    <w:lvl w:ilvl="3">
      <w:start w:val="1"/>
      <w:numFmt w:val="bullet"/>
      <w:pStyle w:val="Normalbullet3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pacing w:val="0"/>
        <w:w w:val="100"/>
      </w:rPr>
    </w:lvl>
    <w:lvl w:ilvl="4">
      <w:start w:val="1"/>
      <w:numFmt w:val="bullet"/>
      <w:pStyle w:val="Normalbullet4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pacing w:val="0"/>
        <w:w w:val="100"/>
      </w:rPr>
    </w:lvl>
    <w:lvl w:ilvl="5">
      <w:start w:val="1"/>
      <w:numFmt w:val="bullet"/>
      <w:pStyle w:val="Normalbullet5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pacing w:val="0"/>
        <w:w w:val="100"/>
      </w:rPr>
    </w:lvl>
    <w:lvl w:ilvl="6">
      <w:start w:val="1"/>
      <w:numFmt w:val="bullet"/>
      <w:pStyle w:val="Normalbullet6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</w:abstractNum>
  <w:abstractNum w:abstractNumId="15" w15:restartNumberingAfterBreak="0">
    <w:nsid w:val="31E55F81"/>
    <w:multiLevelType w:val="multilevel"/>
    <w:tmpl w:val="99BA0710"/>
    <w:lvl w:ilvl="0">
      <w:start w:val="1"/>
      <w:numFmt w:val="bullet"/>
      <w:pStyle w:val="Smallbullet"/>
      <w:lvlText w:val=""/>
      <w:lvlJc w:val="left"/>
      <w:pPr>
        <w:ind w:left="288" w:hanging="288"/>
      </w:pPr>
      <w:rPr>
        <w:rFonts w:ascii="Wingdings 2" w:hAnsi="Wingdings 2" w:hint="default"/>
      </w:rPr>
    </w:lvl>
    <w:lvl w:ilvl="1">
      <w:start w:val="1"/>
      <w:numFmt w:val="bullet"/>
      <w:pStyle w:val="Smallbullet1"/>
      <w:lvlText w:val=""/>
      <w:lvlJc w:val="left"/>
      <w:pPr>
        <w:ind w:left="576" w:hanging="288"/>
      </w:pPr>
      <w:rPr>
        <w:rFonts w:ascii="Wingdings 2" w:hAnsi="Wingdings 2" w:hint="default"/>
      </w:rPr>
    </w:lvl>
    <w:lvl w:ilvl="2">
      <w:start w:val="1"/>
      <w:numFmt w:val="bullet"/>
      <w:pStyle w:val="Smallbullet2"/>
      <w:lvlText w:val=""/>
      <w:lvlJc w:val="left"/>
      <w:pPr>
        <w:ind w:left="864" w:hanging="288"/>
      </w:pPr>
      <w:rPr>
        <w:rFonts w:ascii="Wingdings 2" w:hAnsi="Wingdings 2" w:hint="default"/>
      </w:rPr>
    </w:lvl>
    <w:lvl w:ilvl="3">
      <w:start w:val="1"/>
      <w:numFmt w:val="bullet"/>
      <w:pStyle w:val="Smallbullet3"/>
      <w:lvlText w:val=""/>
      <w:lvlJc w:val="left"/>
      <w:pPr>
        <w:ind w:left="1152" w:hanging="288"/>
      </w:pPr>
      <w:rPr>
        <w:rFonts w:ascii="Wingdings 2" w:hAnsi="Wingdings 2" w:hint="default"/>
      </w:rPr>
    </w:lvl>
    <w:lvl w:ilvl="4">
      <w:start w:val="1"/>
      <w:numFmt w:val="bullet"/>
      <w:pStyle w:val="Smallbullet4"/>
      <w:lvlText w:val=""/>
      <w:lvlJc w:val="left"/>
      <w:pPr>
        <w:ind w:left="1440" w:hanging="288"/>
      </w:pPr>
      <w:rPr>
        <w:rFonts w:ascii="Wingdings 2" w:hAnsi="Wingdings 2" w:hint="default"/>
      </w:rPr>
    </w:lvl>
    <w:lvl w:ilvl="5">
      <w:start w:val="1"/>
      <w:numFmt w:val="bullet"/>
      <w:pStyle w:val="Smallbullet5"/>
      <w:lvlText w:val=""/>
      <w:lvlJc w:val="left"/>
      <w:pPr>
        <w:ind w:left="1728" w:hanging="288"/>
      </w:pPr>
      <w:rPr>
        <w:rFonts w:ascii="Wingdings 2" w:hAnsi="Wingdings 2" w:hint="default"/>
      </w:rPr>
    </w:lvl>
    <w:lvl w:ilvl="6">
      <w:start w:val="1"/>
      <w:numFmt w:val="bullet"/>
      <w:pStyle w:val="Smallbullet6"/>
      <w:lvlText w:val=""/>
      <w:lvlJc w:val="left"/>
      <w:pPr>
        <w:ind w:left="2016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</w:rPr>
    </w:lvl>
  </w:abstractNum>
  <w:abstractNum w:abstractNumId="16" w15:restartNumberingAfterBreak="0">
    <w:nsid w:val="38C358A9"/>
    <w:multiLevelType w:val="hybridMultilevel"/>
    <w:tmpl w:val="5088FE1A"/>
    <w:lvl w:ilvl="0" w:tplc="005064AA">
      <w:start w:val="1"/>
      <w:numFmt w:val="bullet"/>
      <w:pStyle w:val="Rightcolumnbullet"/>
      <w:lvlText w:val=""/>
      <w:lvlJc w:val="left"/>
      <w:pPr>
        <w:ind w:left="360" w:hanging="36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E32F1"/>
    <w:multiLevelType w:val="hybridMultilevel"/>
    <w:tmpl w:val="AEDE0EC6"/>
    <w:lvl w:ilvl="0" w:tplc="2514F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50297FE2"/>
    <w:multiLevelType w:val="hybridMultilevel"/>
    <w:tmpl w:val="2DA8F3BA"/>
    <w:lvl w:ilvl="0" w:tplc="A4BA0B4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4AB6E77"/>
    <w:multiLevelType w:val="multilevel"/>
    <w:tmpl w:val="B792E0F2"/>
    <w:name w:val="List Number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)"/>
      <w:lvlJc w:val="left"/>
      <w:pPr>
        <w:tabs>
          <w:tab w:val="num" w:pos="3240"/>
        </w:tabs>
        <w:ind w:left="3600" w:hanging="360"/>
      </w:pPr>
      <w:rPr>
        <w:rFonts w:hint="default"/>
      </w:rPr>
    </w:lvl>
    <w:lvl w:ilvl="5">
      <w:start w:val="1"/>
      <w:numFmt w:val="lowerRoman"/>
      <w:lvlText w:val="%6.)"/>
      <w:lvlJc w:val="left"/>
      <w:pPr>
        <w:ind w:left="432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5B2018FF"/>
    <w:multiLevelType w:val="multilevel"/>
    <w:tmpl w:val="042664F0"/>
    <w:lvl w:ilvl="0">
      <w:start w:val="1"/>
      <w:numFmt w:val="decimal"/>
      <w:pStyle w:val="Normaloutline1"/>
      <w:lvlText w:val="%1."/>
      <w:lvlJc w:val="left"/>
      <w:pPr>
        <w:ind w:left="360" w:hanging="360"/>
      </w:pPr>
      <w:rPr>
        <w:rFonts w:hint="default"/>
        <w:sz w:val="19"/>
      </w:rPr>
    </w:lvl>
    <w:lvl w:ilvl="1">
      <w:start w:val="1"/>
      <w:numFmt w:val="lowerLetter"/>
      <w:pStyle w:val="Normaloutlin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ormaloutline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ormaloutlin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ormaloutlin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ormaloutline6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88"/>
        </w:tabs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76"/>
        </w:tabs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664"/>
        </w:tabs>
        <w:ind w:left="3240" w:hanging="360"/>
      </w:pPr>
      <w:rPr>
        <w:rFonts w:hint="default"/>
      </w:rPr>
    </w:lvl>
  </w:abstractNum>
  <w:abstractNum w:abstractNumId="21" w15:restartNumberingAfterBreak="0">
    <w:nsid w:val="71D839FE"/>
    <w:multiLevelType w:val="multilevel"/>
    <w:tmpl w:val="33D60FAE"/>
    <w:lvl w:ilvl="0">
      <w:start w:val="1"/>
      <w:numFmt w:val="decimal"/>
      <w:pStyle w:val="Smalloutline1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pStyle w:val="Smalloutline2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pStyle w:val="Smalloutline3"/>
      <w:lvlText w:val="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pStyle w:val="Smalloutline4"/>
      <w:lvlText w:val="%4."/>
      <w:lvlJc w:val="left"/>
      <w:pPr>
        <w:ind w:left="1152" w:hanging="288"/>
      </w:pPr>
      <w:rPr>
        <w:rFonts w:hint="default"/>
      </w:rPr>
    </w:lvl>
    <w:lvl w:ilvl="4">
      <w:start w:val="1"/>
      <w:numFmt w:val="lowerLetter"/>
      <w:pStyle w:val="Smalloutline5"/>
      <w:lvlText w:val="%5."/>
      <w:lvlJc w:val="left"/>
      <w:pPr>
        <w:ind w:left="1440" w:hanging="288"/>
      </w:pPr>
      <w:rPr>
        <w:rFonts w:hint="default"/>
      </w:rPr>
    </w:lvl>
    <w:lvl w:ilvl="5">
      <w:start w:val="1"/>
      <w:numFmt w:val="lowerRoman"/>
      <w:pStyle w:val="Smalloutline6"/>
      <w:lvlText w:val="%6."/>
      <w:lvlJc w:val="left"/>
      <w:pPr>
        <w:ind w:left="1728" w:hanging="288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2088"/>
        </w:tabs>
        <w:ind w:left="2016" w:hanging="288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2376"/>
        </w:tabs>
        <w:ind w:left="2304" w:hanging="288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2664"/>
        </w:tabs>
        <w:ind w:left="2592" w:hanging="288"/>
      </w:pPr>
      <w:rPr>
        <w:rFonts w:hint="default"/>
      </w:rPr>
    </w:lvl>
  </w:abstractNum>
  <w:abstractNum w:abstractNumId="22" w15:restartNumberingAfterBreak="0">
    <w:nsid w:val="73E9758A"/>
    <w:multiLevelType w:val="hybridMultilevel"/>
    <w:tmpl w:val="0CB856B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736396"/>
    <w:multiLevelType w:val="hybridMultilevel"/>
    <w:tmpl w:val="AEDE0EC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3"/>
  </w:num>
  <w:num w:numId="8">
    <w:abstractNumId w:val="13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20"/>
  </w:num>
  <w:num w:numId="16">
    <w:abstractNumId w:val="12"/>
  </w:num>
  <w:num w:numId="17">
    <w:abstractNumId w:val="16"/>
  </w:num>
  <w:num w:numId="18">
    <w:abstractNumId w:val="15"/>
  </w:num>
  <w:num w:numId="19">
    <w:abstractNumId w:val="21"/>
  </w:num>
  <w:num w:numId="20">
    <w:abstractNumId w:val="9"/>
  </w:num>
  <w:num w:numId="21">
    <w:abstractNumId w:val="11"/>
  </w:num>
  <w:num w:numId="22">
    <w:abstractNumId w:val="14"/>
  </w:num>
  <w:num w:numId="23">
    <w:abstractNumId w:val="16"/>
  </w:num>
  <w:num w:numId="24">
    <w:abstractNumId w:val="15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15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17"/>
  </w:num>
  <w:num w:numId="34">
    <w:abstractNumId w:val="23"/>
  </w:num>
  <w:num w:numId="35">
    <w:abstractNumId w:val="22"/>
  </w:num>
  <w:num w:numId="36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bordersDoNotSurroundHeader/>
  <w:bordersDoNotSurroundFooter/>
  <w:attachedTemplate r:id="rId1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86"/>
    <w:rsid w:val="00020205"/>
    <w:rsid w:val="00024EAE"/>
    <w:rsid w:val="00027788"/>
    <w:rsid w:val="000330F7"/>
    <w:rsid w:val="000379CA"/>
    <w:rsid w:val="00037B7C"/>
    <w:rsid w:val="000466A6"/>
    <w:rsid w:val="00047BFA"/>
    <w:rsid w:val="00061940"/>
    <w:rsid w:val="00061AF5"/>
    <w:rsid w:val="0006745E"/>
    <w:rsid w:val="00083884"/>
    <w:rsid w:val="00086A3A"/>
    <w:rsid w:val="000905A0"/>
    <w:rsid w:val="00095F78"/>
    <w:rsid w:val="0009721A"/>
    <w:rsid w:val="000A4BD0"/>
    <w:rsid w:val="000A6B06"/>
    <w:rsid w:val="000B6700"/>
    <w:rsid w:val="000C34FC"/>
    <w:rsid w:val="000C3E66"/>
    <w:rsid w:val="000D4C5B"/>
    <w:rsid w:val="000E6E83"/>
    <w:rsid w:val="00105964"/>
    <w:rsid w:val="00110974"/>
    <w:rsid w:val="00123E0B"/>
    <w:rsid w:val="001324AA"/>
    <w:rsid w:val="00134B41"/>
    <w:rsid w:val="00145BFF"/>
    <w:rsid w:val="00150469"/>
    <w:rsid w:val="00156640"/>
    <w:rsid w:val="00156BA8"/>
    <w:rsid w:val="00171921"/>
    <w:rsid w:val="00175EC6"/>
    <w:rsid w:val="00177522"/>
    <w:rsid w:val="001815AA"/>
    <w:rsid w:val="001826F9"/>
    <w:rsid w:val="001837B2"/>
    <w:rsid w:val="00186C45"/>
    <w:rsid w:val="00190ECB"/>
    <w:rsid w:val="00193CC1"/>
    <w:rsid w:val="00194BB1"/>
    <w:rsid w:val="001A5E5D"/>
    <w:rsid w:val="001C0D59"/>
    <w:rsid w:val="001E0AE7"/>
    <w:rsid w:val="001F0B8A"/>
    <w:rsid w:val="001F1B70"/>
    <w:rsid w:val="001F35B8"/>
    <w:rsid w:val="001F42B9"/>
    <w:rsid w:val="00212943"/>
    <w:rsid w:val="00216AF1"/>
    <w:rsid w:val="002236D7"/>
    <w:rsid w:val="00224627"/>
    <w:rsid w:val="0023390D"/>
    <w:rsid w:val="00243CDD"/>
    <w:rsid w:val="0024742A"/>
    <w:rsid w:val="00267642"/>
    <w:rsid w:val="00274AA3"/>
    <w:rsid w:val="00274AB7"/>
    <w:rsid w:val="002758D0"/>
    <w:rsid w:val="00281965"/>
    <w:rsid w:val="002B0AD9"/>
    <w:rsid w:val="002B4985"/>
    <w:rsid w:val="002B5EF3"/>
    <w:rsid w:val="002C7E7C"/>
    <w:rsid w:val="002D3A98"/>
    <w:rsid w:val="002D5FAF"/>
    <w:rsid w:val="002D67C8"/>
    <w:rsid w:val="002E1DFB"/>
    <w:rsid w:val="002E2C98"/>
    <w:rsid w:val="002E3B59"/>
    <w:rsid w:val="002F2690"/>
    <w:rsid w:val="002F3F72"/>
    <w:rsid w:val="003040D8"/>
    <w:rsid w:val="00313CEF"/>
    <w:rsid w:val="00320BEE"/>
    <w:rsid w:val="00324D6B"/>
    <w:rsid w:val="003257CB"/>
    <w:rsid w:val="00337155"/>
    <w:rsid w:val="00341BA1"/>
    <w:rsid w:val="0037524F"/>
    <w:rsid w:val="00377047"/>
    <w:rsid w:val="00386153"/>
    <w:rsid w:val="00386489"/>
    <w:rsid w:val="00392E8C"/>
    <w:rsid w:val="00393C55"/>
    <w:rsid w:val="00394A26"/>
    <w:rsid w:val="00395660"/>
    <w:rsid w:val="003A0B09"/>
    <w:rsid w:val="003B3AF0"/>
    <w:rsid w:val="003B4475"/>
    <w:rsid w:val="003C32B7"/>
    <w:rsid w:val="003C50C3"/>
    <w:rsid w:val="003C54A3"/>
    <w:rsid w:val="003C60F1"/>
    <w:rsid w:val="003D14C0"/>
    <w:rsid w:val="003D5AEF"/>
    <w:rsid w:val="003E1CA0"/>
    <w:rsid w:val="003E216D"/>
    <w:rsid w:val="003E59FB"/>
    <w:rsid w:val="003F07FA"/>
    <w:rsid w:val="00403689"/>
    <w:rsid w:val="004042C5"/>
    <w:rsid w:val="00404A05"/>
    <w:rsid w:val="00405741"/>
    <w:rsid w:val="0041127D"/>
    <w:rsid w:val="00421649"/>
    <w:rsid w:val="00422DD0"/>
    <w:rsid w:val="00431D04"/>
    <w:rsid w:val="004418B5"/>
    <w:rsid w:val="00444EE5"/>
    <w:rsid w:val="004457BD"/>
    <w:rsid w:val="00452997"/>
    <w:rsid w:val="004547C7"/>
    <w:rsid w:val="00466A1F"/>
    <w:rsid w:val="00476A77"/>
    <w:rsid w:val="004818A6"/>
    <w:rsid w:val="004861D7"/>
    <w:rsid w:val="00490CFF"/>
    <w:rsid w:val="004931B3"/>
    <w:rsid w:val="00493E45"/>
    <w:rsid w:val="00496346"/>
    <w:rsid w:val="004A2969"/>
    <w:rsid w:val="004B19AE"/>
    <w:rsid w:val="004B33DB"/>
    <w:rsid w:val="004C131C"/>
    <w:rsid w:val="004C19FC"/>
    <w:rsid w:val="004C2581"/>
    <w:rsid w:val="004C4604"/>
    <w:rsid w:val="004D01B5"/>
    <w:rsid w:val="004D6019"/>
    <w:rsid w:val="004D7CD8"/>
    <w:rsid w:val="004E3864"/>
    <w:rsid w:val="00503ED7"/>
    <w:rsid w:val="005071DF"/>
    <w:rsid w:val="005140C8"/>
    <w:rsid w:val="00524236"/>
    <w:rsid w:val="005316F3"/>
    <w:rsid w:val="00537625"/>
    <w:rsid w:val="00541498"/>
    <w:rsid w:val="00550C2D"/>
    <w:rsid w:val="0055514C"/>
    <w:rsid w:val="00562A07"/>
    <w:rsid w:val="0058375D"/>
    <w:rsid w:val="00596C79"/>
    <w:rsid w:val="005A0B42"/>
    <w:rsid w:val="005A0BBB"/>
    <w:rsid w:val="005B035D"/>
    <w:rsid w:val="005B0A08"/>
    <w:rsid w:val="005B4BB3"/>
    <w:rsid w:val="005B6B4C"/>
    <w:rsid w:val="005D3FE2"/>
    <w:rsid w:val="005E04B7"/>
    <w:rsid w:val="005E39C5"/>
    <w:rsid w:val="005E43AF"/>
    <w:rsid w:val="005F325C"/>
    <w:rsid w:val="005F58C0"/>
    <w:rsid w:val="005F5E93"/>
    <w:rsid w:val="0060071A"/>
    <w:rsid w:val="00605AD9"/>
    <w:rsid w:val="00617E8B"/>
    <w:rsid w:val="006246B5"/>
    <w:rsid w:val="006251C5"/>
    <w:rsid w:val="00626ADE"/>
    <w:rsid w:val="00627472"/>
    <w:rsid w:val="00634151"/>
    <w:rsid w:val="00643031"/>
    <w:rsid w:val="006610DF"/>
    <w:rsid w:val="0066473A"/>
    <w:rsid w:val="00665DD7"/>
    <w:rsid w:val="0067387A"/>
    <w:rsid w:val="0067773F"/>
    <w:rsid w:val="00681AA9"/>
    <w:rsid w:val="006867B6"/>
    <w:rsid w:val="00686C49"/>
    <w:rsid w:val="00696641"/>
    <w:rsid w:val="0069699E"/>
    <w:rsid w:val="006A7BEF"/>
    <w:rsid w:val="006C7F77"/>
    <w:rsid w:val="006E2E17"/>
    <w:rsid w:val="006E3503"/>
    <w:rsid w:val="006E45C8"/>
    <w:rsid w:val="006F5455"/>
    <w:rsid w:val="00710E89"/>
    <w:rsid w:val="00711A6E"/>
    <w:rsid w:val="00727643"/>
    <w:rsid w:val="00737AD8"/>
    <w:rsid w:val="00740CA4"/>
    <w:rsid w:val="00741B1A"/>
    <w:rsid w:val="00745B4E"/>
    <w:rsid w:val="00745BB1"/>
    <w:rsid w:val="0074709E"/>
    <w:rsid w:val="00752C4D"/>
    <w:rsid w:val="00780BF9"/>
    <w:rsid w:val="007827C3"/>
    <w:rsid w:val="00785BA7"/>
    <w:rsid w:val="0079359A"/>
    <w:rsid w:val="007A73A8"/>
    <w:rsid w:val="007B3F4F"/>
    <w:rsid w:val="007B6BD7"/>
    <w:rsid w:val="007B715F"/>
    <w:rsid w:val="007C4B77"/>
    <w:rsid w:val="007C5FF2"/>
    <w:rsid w:val="007D54DC"/>
    <w:rsid w:val="007E2C8F"/>
    <w:rsid w:val="007E4E89"/>
    <w:rsid w:val="007F399A"/>
    <w:rsid w:val="007F697A"/>
    <w:rsid w:val="00806E4F"/>
    <w:rsid w:val="00817C7B"/>
    <w:rsid w:val="008225AD"/>
    <w:rsid w:val="00824651"/>
    <w:rsid w:val="00826518"/>
    <w:rsid w:val="00840198"/>
    <w:rsid w:val="008460A0"/>
    <w:rsid w:val="0086376D"/>
    <w:rsid w:val="00865373"/>
    <w:rsid w:val="008716EC"/>
    <w:rsid w:val="0087596B"/>
    <w:rsid w:val="00882893"/>
    <w:rsid w:val="00894DB4"/>
    <w:rsid w:val="00894E8D"/>
    <w:rsid w:val="008A359C"/>
    <w:rsid w:val="008A3A60"/>
    <w:rsid w:val="008B7DCC"/>
    <w:rsid w:val="008C4CAC"/>
    <w:rsid w:val="008C5A0E"/>
    <w:rsid w:val="008D52A0"/>
    <w:rsid w:val="008D7B7B"/>
    <w:rsid w:val="008D7FE0"/>
    <w:rsid w:val="008E3B2C"/>
    <w:rsid w:val="008E6F86"/>
    <w:rsid w:val="008F0E82"/>
    <w:rsid w:val="008F1F0D"/>
    <w:rsid w:val="008F2D71"/>
    <w:rsid w:val="008F72A9"/>
    <w:rsid w:val="008F7785"/>
    <w:rsid w:val="00902C0C"/>
    <w:rsid w:val="00922039"/>
    <w:rsid w:val="00934FBF"/>
    <w:rsid w:val="009444D2"/>
    <w:rsid w:val="00961604"/>
    <w:rsid w:val="00962C17"/>
    <w:rsid w:val="00967D26"/>
    <w:rsid w:val="009714B3"/>
    <w:rsid w:val="009728D7"/>
    <w:rsid w:val="00972D22"/>
    <w:rsid w:val="009735D3"/>
    <w:rsid w:val="00982477"/>
    <w:rsid w:val="0099021B"/>
    <w:rsid w:val="00992868"/>
    <w:rsid w:val="00992E8E"/>
    <w:rsid w:val="009C04CD"/>
    <w:rsid w:val="009C51F0"/>
    <w:rsid w:val="009C587E"/>
    <w:rsid w:val="009D2B42"/>
    <w:rsid w:val="009F6D7C"/>
    <w:rsid w:val="00A023F7"/>
    <w:rsid w:val="00A1793E"/>
    <w:rsid w:val="00A21001"/>
    <w:rsid w:val="00A24B43"/>
    <w:rsid w:val="00A24B6B"/>
    <w:rsid w:val="00A27217"/>
    <w:rsid w:val="00A42BD8"/>
    <w:rsid w:val="00A4393A"/>
    <w:rsid w:val="00A45491"/>
    <w:rsid w:val="00A45D2C"/>
    <w:rsid w:val="00A6231B"/>
    <w:rsid w:val="00A625F0"/>
    <w:rsid w:val="00A76C9F"/>
    <w:rsid w:val="00A822E1"/>
    <w:rsid w:val="00A83C88"/>
    <w:rsid w:val="00A87DC4"/>
    <w:rsid w:val="00A90869"/>
    <w:rsid w:val="00A9583E"/>
    <w:rsid w:val="00AA0615"/>
    <w:rsid w:val="00AA5E18"/>
    <w:rsid w:val="00AA6CC0"/>
    <w:rsid w:val="00AB0C0A"/>
    <w:rsid w:val="00AB1259"/>
    <w:rsid w:val="00AB5146"/>
    <w:rsid w:val="00AD475C"/>
    <w:rsid w:val="00AD7134"/>
    <w:rsid w:val="00AF11BD"/>
    <w:rsid w:val="00B025F6"/>
    <w:rsid w:val="00B11214"/>
    <w:rsid w:val="00B16181"/>
    <w:rsid w:val="00B3115D"/>
    <w:rsid w:val="00B43F28"/>
    <w:rsid w:val="00B44079"/>
    <w:rsid w:val="00B45FBB"/>
    <w:rsid w:val="00B57DE9"/>
    <w:rsid w:val="00B8184A"/>
    <w:rsid w:val="00B8271C"/>
    <w:rsid w:val="00B86793"/>
    <w:rsid w:val="00B96CF2"/>
    <w:rsid w:val="00BE024E"/>
    <w:rsid w:val="00BF3874"/>
    <w:rsid w:val="00BF413D"/>
    <w:rsid w:val="00C015C8"/>
    <w:rsid w:val="00C12669"/>
    <w:rsid w:val="00C12C36"/>
    <w:rsid w:val="00C13E95"/>
    <w:rsid w:val="00C15F29"/>
    <w:rsid w:val="00C25EB7"/>
    <w:rsid w:val="00C26BF8"/>
    <w:rsid w:val="00C32071"/>
    <w:rsid w:val="00C32A68"/>
    <w:rsid w:val="00C34F98"/>
    <w:rsid w:val="00C35165"/>
    <w:rsid w:val="00C41457"/>
    <w:rsid w:val="00C5110F"/>
    <w:rsid w:val="00C66CCA"/>
    <w:rsid w:val="00C711A6"/>
    <w:rsid w:val="00C83318"/>
    <w:rsid w:val="00C9224C"/>
    <w:rsid w:val="00C94569"/>
    <w:rsid w:val="00C94642"/>
    <w:rsid w:val="00CB18BF"/>
    <w:rsid w:val="00CC15AD"/>
    <w:rsid w:val="00CC4FDE"/>
    <w:rsid w:val="00CD15C7"/>
    <w:rsid w:val="00CD1723"/>
    <w:rsid w:val="00CD2217"/>
    <w:rsid w:val="00CE633F"/>
    <w:rsid w:val="00CF0C40"/>
    <w:rsid w:val="00CF140B"/>
    <w:rsid w:val="00CF365B"/>
    <w:rsid w:val="00CF6D49"/>
    <w:rsid w:val="00D00DC4"/>
    <w:rsid w:val="00D02CF8"/>
    <w:rsid w:val="00D03524"/>
    <w:rsid w:val="00D05674"/>
    <w:rsid w:val="00D14192"/>
    <w:rsid w:val="00D1547E"/>
    <w:rsid w:val="00D35BD6"/>
    <w:rsid w:val="00D376A8"/>
    <w:rsid w:val="00D5691A"/>
    <w:rsid w:val="00D7160F"/>
    <w:rsid w:val="00D76980"/>
    <w:rsid w:val="00D8671C"/>
    <w:rsid w:val="00D953B7"/>
    <w:rsid w:val="00DA3A1E"/>
    <w:rsid w:val="00DA4DBD"/>
    <w:rsid w:val="00DA6C5F"/>
    <w:rsid w:val="00DB5E60"/>
    <w:rsid w:val="00DD3B23"/>
    <w:rsid w:val="00DD6229"/>
    <w:rsid w:val="00DD6652"/>
    <w:rsid w:val="00DD6D2D"/>
    <w:rsid w:val="00DE4B63"/>
    <w:rsid w:val="00DE50CC"/>
    <w:rsid w:val="00DF0330"/>
    <w:rsid w:val="00DF03D5"/>
    <w:rsid w:val="00DF21F1"/>
    <w:rsid w:val="00DF3BED"/>
    <w:rsid w:val="00E03584"/>
    <w:rsid w:val="00E1040A"/>
    <w:rsid w:val="00E141F1"/>
    <w:rsid w:val="00E15B65"/>
    <w:rsid w:val="00E23A29"/>
    <w:rsid w:val="00E25A4E"/>
    <w:rsid w:val="00E312B6"/>
    <w:rsid w:val="00E37EF0"/>
    <w:rsid w:val="00E43165"/>
    <w:rsid w:val="00E51C84"/>
    <w:rsid w:val="00E53EBC"/>
    <w:rsid w:val="00E6136A"/>
    <w:rsid w:val="00E61DDC"/>
    <w:rsid w:val="00E6531F"/>
    <w:rsid w:val="00E73670"/>
    <w:rsid w:val="00E814CC"/>
    <w:rsid w:val="00E95A2E"/>
    <w:rsid w:val="00E9760A"/>
    <w:rsid w:val="00E979E3"/>
    <w:rsid w:val="00EA0D64"/>
    <w:rsid w:val="00EA1506"/>
    <w:rsid w:val="00EC4487"/>
    <w:rsid w:val="00EF5C5A"/>
    <w:rsid w:val="00F047EB"/>
    <w:rsid w:val="00F11DFE"/>
    <w:rsid w:val="00F179C0"/>
    <w:rsid w:val="00F23F0C"/>
    <w:rsid w:val="00F31847"/>
    <w:rsid w:val="00F37B96"/>
    <w:rsid w:val="00F4040F"/>
    <w:rsid w:val="00F4056E"/>
    <w:rsid w:val="00F40617"/>
    <w:rsid w:val="00F41824"/>
    <w:rsid w:val="00F47444"/>
    <w:rsid w:val="00F52002"/>
    <w:rsid w:val="00F6310A"/>
    <w:rsid w:val="00F65041"/>
    <w:rsid w:val="00F6597A"/>
    <w:rsid w:val="00F715AE"/>
    <w:rsid w:val="00F80ACD"/>
    <w:rsid w:val="00F812FD"/>
    <w:rsid w:val="00FA0108"/>
    <w:rsid w:val="00FA222F"/>
    <w:rsid w:val="00FA2C15"/>
    <w:rsid w:val="00FB1493"/>
    <w:rsid w:val="00FC3004"/>
    <w:rsid w:val="00FC4009"/>
    <w:rsid w:val="00FC6415"/>
    <w:rsid w:val="00FD075D"/>
    <w:rsid w:val="00FD1174"/>
    <w:rsid w:val="00FD3D0D"/>
    <w:rsid w:val="00FD4BAE"/>
    <w:rsid w:val="00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4F02D"/>
  <w15:chartTrackingRefBased/>
  <w15:docId w15:val="{9D65154A-636D-4296-BECC-5709566E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9"/>
        <w:szCs w:val="19"/>
        <w:lang w:val="en-US" w:eastAsia="en-US" w:bidi="ar-SA"/>
      </w:rPr>
    </w:rPrDefault>
    <w:pPrDefault>
      <w:pPr>
        <w:spacing w:after="120"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39" w:unhideWhenUsed="1"/>
    <w:lsdException w:name="Strong" w:uiPriority="1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C8"/>
    <w:rPr>
      <w14:numSpacing w14:val="tabular"/>
    </w:rPr>
  </w:style>
  <w:style w:type="paragraph" w:styleId="Heading1">
    <w:name w:val="heading 1"/>
    <w:basedOn w:val="Normal"/>
    <w:next w:val="Normal"/>
    <w:link w:val="Heading1Char"/>
    <w:uiPriority w:val="4"/>
    <w:qFormat/>
    <w:rsid w:val="00F65041"/>
    <w:pPr>
      <w:spacing w:before="240"/>
      <w:outlineLvl w:val="0"/>
    </w:pPr>
    <w:rPr>
      <w:rFonts w:ascii="Oracle Sans Extra Bold" w:hAnsi="Oracle Sans Extra Bold"/>
      <w:color w:val="AE562C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4"/>
    <w:qFormat/>
    <w:rsid w:val="00F65041"/>
    <w:pPr>
      <w:spacing w:before="240" w:after="60" w:line="240" w:lineRule="atLeast"/>
      <w:outlineLvl w:val="1"/>
    </w:pPr>
    <w:rPr>
      <w:rFonts w:ascii="Oracle Sans Extra Bold" w:hAnsi="Oracle Sans Extra Bold"/>
      <w:bCs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F65041"/>
    <w:pPr>
      <w:spacing w:before="180" w:after="60"/>
      <w:outlineLvl w:val="2"/>
    </w:pPr>
    <w:rPr>
      <w:rFonts w:ascii="Oracle Sans Extra Bold" w:hAnsi="Oracle Sans Extra Bold"/>
      <w:color w:val="AE562C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4"/>
    <w:rsid w:val="00F65041"/>
    <w:pPr>
      <w:spacing w:after="60"/>
      <w:outlineLvl w:val="3"/>
    </w:pPr>
    <w:rPr>
      <w:rFonts w:ascii="Oracle Sans Semi Bold" w:hAnsi="Oracle Sans Semi Bold"/>
    </w:rPr>
  </w:style>
  <w:style w:type="paragraph" w:styleId="Heading5">
    <w:name w:val="heading 5"/>
    <w:basedOn w:val="Normal"/>
    <w:next w:val="Normal"/>
    <w:link w:val="Heading5Char"/>
    <w:uiPriority w:val="4"/>
    <w:rsid w:val="00F65041"/>
    <w:pPr>
      <w:spacing w:after="60"/>
      <w:outlineLvl w:val="4"/>
    </w:pPr>
    <w:rPr>
      <w:color w:val="AE562C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F6504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221A" w:themeColor="accent1" w:themeShade="7F"/>
    </w:rPr>
  </w:style>
  <w:style w:type="paragraph" w:styleId="Heading7">
    <w:name w:val="heading 7"/>
    <w:basedOn w:val="Normal"/>
    <w:next w:val="Normal"/>
    <w:link w:val="Heading7Char"/>
    <w:uiPriority w:val="99"/>
    <w:semiHidden/>
    <w:qFormat/>
    <w:rsid w:val="00F6504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221A" w:themeColor="accent1" w:themeShade="7F"/>
    </w:rPr>
  </w:style>
  <w:style w:type="paragraph" w:styleId="Heading8">
    <w:name w:val="heading 8"/>
    <w:basedOn w:val="Normal"/>
    <w:next w:val="Normal"/>
    <w:link w:val="Heading8Char"/>
    <w:uiPriority w:val="99"/>
    <w:semiHidden/>
    <w:qFormat/>
    <w:rsid w:val="00F6504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34C4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semiHidden/>
    <w:qFormat/>
    <w:rsid w:val="00F6504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534C4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0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1"/>
    <w:rPr>
      <w:rFonts w:ascii="Segoe UI" w:hAnsi="Segoe UI" w:cs="Segoe UI"/>
      <w:sz w:val="18"/>
      <w:szCs w:val="18"/>
      <w14:numSpacing w14:val="tabular"/>
    </w:rPr>
  </w:style>
  <w:style w:type="table" w:customStyle="1" w:styleId="BasicTable01Redwood">
    <w:name w:val="Basic Table 01 Redwood"/>
    <w:basedOn w:val="TableNormal"/>
    <w:uiPriority w:val="99"/>
    <w:rsid w:val="00F65041"/>
    <w:rPr>
      <w14:numSpacing w14:val="tabula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72" w:type="dxa"/>
        <w:left w:w="130" w:type="dxa"/>
        <w:bottom w:w="43" w:type="dxa"/>
        <w:right w:w="130" w:type="dxa"/>
      </w:tblCellMar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759C6C" w:themeColor="accent6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1RedwoodSmall">
    <w:name w:val="Basic Table 01 Redwood Small"/>
    <w:basedOn w:val="TableNormal"/>
    <w:uiPriority w:val="99"/>
    <w:rsid w:val="00F65041"/>
    <w:pPr>
      <w:spacing w:after="100" w:line="240" w:lineRule="auto"/>
    </w:pPr>
    <w:rPr>
      <w:sz w:val="15"/>
      <w14:numSpacing w14:val="tabular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72" w:type="dxa"/>
        <w:left w:w="130" w:type="dxa"/>
        <w:bottom w:w="43" w:type="dxa"/>
        <w:right w:w="130" w:type="dxa"/>
      </w:tblCellMar>
    </w:tblPr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759C6C" w:themeColor="accent6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2Redwood">
    <w:name w:val="Basic Table 02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AE562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AE562C" w:themeColor="accent5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2RedwoodSmall">
    <w:name w:val="Basic Table 02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AE562C" w:themeFill="accent5"/>
        <w:vAlign w:val="center"/>
      </w:tcPr>
    </w:tblStylePr>
    <w:tblStylePr w:type="lastRow">
      <w:rPr>
        <w:b/>
        <w:bCs/>
        <w:color w:val="auto"/>
      </w:rPr>
      <w:tblPr/>
      <w:tcPr>
        <w:tcBorders>
          <w:top w:val="single" w:sz="8" w:space="0" w:color="AE562C" w:themeColor="accent5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3Redwood">
    <w:name w:val="Basic Table 03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B6242"/>
        <w:vAlign w:val="center"/>
      </w:tcPr>
    </w:tblStylePr>
    <w:tblStylePr w:type="lastRow">
      <w:rPr>
        <w:b/>
        <w:bCs/>
        <w:color w:val="312D2A" w:themeColor="text1"/>
      </w:rPr>
      <w:tblPr>
        <w:tblCellMar>
          <w:top w:w="43" w:type="dxa"/>
          <w:left w:w="130" w:type="dxa"/>
          <w:bottom w:w="43" w:type="dxa"/>
          <w:right w:w="130" w:type="dxa"/>
        </w:tblCellMar>
      </w:tblPr>
      <w:tcPr>
        <w:tcBorders>
          <w:top w:val="single" w:sz="8" w:space="0" w:color="2B6242" w:themeColor="accent4"/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3RedwoodSmall">
    <w:name w:val="Basic Table 03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B6242" w:themeFill="accent4"/>
        <w:vAlign w:val="center"/>
      </w:tcPr>
    </w:tblStylePr>
    <w:tblStylePr w:type="lastRow">
      <w:rPr>
        <w:b/>
        <w:bCs/>
        <w:color w:val="auto"/>
      </w:rPr>
      <w:tblPr/>
      <w:tcPr>
        <w:tcBorders>
          <w:top w:val="single" w:sz="8" w:space="0" w:color="2B6242" w:themeColor="accent4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4Redwood">
    <w:name w:val="Basic Table 04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94AFAF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94AFAF" w:themeColor="accent3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4RedwoodSmall">
    <w:name w:val="Basic Table 04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94AFAF" w:themeFill="accent3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94AFAF" w:themeColor="accent3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5Redwood">
    <w:name w:val="Basic Table 05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C5967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2C5967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5RedwoodSmall">
    <w:name w:val="Basic Table 05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2C5967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2C5967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6Redwood">
    <w:name w:val="Basic Table 06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41817E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41817E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6RedwoodSmall">
    <w:name w:val="Basic Table 06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41817E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41817E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7Redwood">
    <w:name w:val="Basic Table 07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312D2A" w:themeColor="text1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FACD62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7RedwoodSmall">
    <w:name w:val="Basic Table 07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auto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FACD62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FACD62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8Redwood">
    <w:name w:val="Basic Table 08 Redwood"/>
    <w:basedOn w:val="BasicTable01Redwood"/>
    <w:uiPriority w:val="99"/>
    <w:rsid w:val="00F65041"/>
    <w:pPr>
      <w:spacing w:before="50" w:line="240" w:lineRule="auto"/>
    </w:pPr>
    <w:tblPr>
      <w:tblBorders>
        <w:top w:val="single" w:sz="4" w:space="0" w:color="FCFBFA" w:themeColor="background1"/>
        <w:left w:val="single" w:sz="4" w:space="0" w:color="FCFBFA" w:themeColor="background1"/>
        <w:bottom w:val="single" w:sz="4" w:space="0" w:color="FCFBFA" w:themeColor="background1"/>
        <w:right w:val="single" w:sz="4" w:space="0" w:color="FCFBFA" w:themeColor="background1"/>
        <w:insideH w:val="single" w:sz="4" w:space="0" w:color="FCFBFA" w:themeColor="background1"/>
        <w:insideV w:val="single" w:sz="4" w:space="0" w:color="FCFBFA" w:themeColor="background1"/>
      </w:tblBorders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312D2A" w:themeColor="text1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759C6C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E5DBBE"/>
          <w:left w:val="single" w:sz="4" w:space="0" w:color="FCFBFA" w:themeColor="background1"/>
          <w:bottom w:val="single" w:sz="4" w:space="0" w:color="FCFBFA" w:themeColor="background1"/>
          <w:right w:val="single" w:sz="4" w:space="0" w:color="FCFBFA" w:themeColor="background1"/>
          <w:insideH w:val="single" w:sz="8" w:space="0" w:color="759C6C" w:themeColor="accent6"/>
          <w:insideV w:val="single" w:sz="4" w:space="0" w:color="FCFBFA" w:themeColor="background1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8RedwoodSmall">
    <w:name w:val="Basic Table 08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auto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E5DBBE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E5DBBE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9Redwood">
    <w:name w:val="Basic Table 09 Redwood"/>
    <w:basedOn w:val="BasicTable01Redwood"/>
    <w:uiPriority w:val="99"/>
    <w:rsid w:val="00F65041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67605B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67605B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09RedwoodSmall">
    <w:name w:val="Basic Table 09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67605B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67605B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10Redwood">
    <w:name w:val="Basic Table 10 Redwood"/>
    <w:basedOn w:val="BasicTable01Redwood"/>
    <w:uiPriority w:val="99"/>
    <w:rsid w:val="00F65041"/>
    <w:tblPr>
      <w:tblBorders>
        <w:top w:val="single" w:sz="4" w:space="0" w:color="FCFBFA" w:themeColor="background1"/>
        <w:left w:val="single" w:sz="4" w:space="0" w:color="FCFBFA" w:themeColor="background1"/>
        <w:bottom w:val="single" w:sz="4" w:space="0" w:color="FCFBFA" w:themeColor="background1"/>
        <w:right w:val="single" w:sz="4" w:space="0" w:color="FCFBFA" w:themeColor="background1"/>
        <w:insideH w:val="single" w:sz="4" w:space="0" w:color="FCFBFA" w:themeColor="background1"/>
        <w:insideV w:val="single" w:sz="4" w:space="0" w:color="FCFBFA" w:themeColor="background1"/>
      </w:tblBorders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12D2A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12D2A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BasicTable10RedwoodSmall">
    <w:name w:val="Basic Table 10 Redwood Small"/>
    <w:basedOn w:val="BasicTable01RedwoodSmall"/>
    <w:uiPriority w:val="99"/>
    <w:rsid w:val="00F65041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12D2A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12D2A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paragraph" w:styleId="Bibliography">
    <w:name w:val="Bibliography"/>
    <w:basedOn w:val="Normal"/>
    <w:next w:val="Normal"/>
    <w:uiPriority w:val="37"/>
    <w:semiHidden/>
    <w:rsid w:val="00F65041"/>
    <w:pPr>
      <w:spacing w:after="200" w:line="276" w:lineRule="auto"/>
    </w:pPr>
  </w:style>
  <w:style w:type="paragraph" w:styleId="BlockText">
    <w:name w:val="Block Text"/>
    <w:basedOn w:val="Normal"/>
    <w:uiPriority w:val="99"/>
    <w:semiHidden/>
    <w:rsid w:val="00F65041"/>
    <w:pPr>
      <w:pBdr>
        <w:top w:val="single" w:sz="2" w:space="10" w:color="C74634" w:themeColor="accent1"/>
        <w:left w:val="single" w:sz="2" w:space="10" w:color="C74634" w:themeColor="accent1"/>
        <w:bottom w:val="single" w:sz="2" w:space="10" w:color="C74634" w:themeColor="accent1"/>
        <w:right w:val="single" w:sz="2" w:space="10" w:color="C74634" w:themeColor="accent1"/>
      </w:pBdr>
      <w:spacing w:after="200" w:line="276" w:lineRule="auto"/>
      <w:ind w:left="1152" w:right="1152"/>
    </w:pPr>
    <w:rPr>
      <w:i/>
      <w:iCs/>
      <w:color w:val="C74634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F65041"/>
  </w:style>
  <w:style w:type="character" w:customStyle="1" w:styleId="BodyTextChar">
    <w:name w:val="Body Text Char"/>
    <w:basedOn w:val="DefaultParagraphFont"/>
    <w:link w:val="BodyText"/>
    <w:uiPriority w:val="99"/>
    <w:rsid w:val="00F65041"/>
    <w:rPr>
      <w14:numSpacing w14:val="tabula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6504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5041"/>
    <w:rPr>
      <w14:numSpacing w14:val="tabular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6504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65041"/>
    <w:rPr>
      <w:sz w:val="16"/>
      <w:szCs w:val="16"/>
      <w14:numSpacing w14:val="tabular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6504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65041"/>
    <w:rPr>
      <w14:numSpacing w14:val="tabular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504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5041"/>
    <w:rPr>
      <w14:numSpacing w14:val="tabular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6504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65041"/>
    <w:rPr>
      <w14:numSpacing w14:val="tabular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6504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65041"/>
    <w:rPr>
      <w14:numSpacing w14:val="tabular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65041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65041"/>
    <w:rPr>
      <w:sz w:val="16"/>
      <w:szCs w:val="16"/>
      <w14:numSpacing w14:val="tabular"/>
    </w:rPr>
  </w:style>
  <w:style w:type="paragraph" w:styleId="Caption">
    <w:name w:val="caption"/>
    <w:basedOn w:val="Normal"/>
    <w:next w:val="Normal"/>
    <w:link w:val="CaptionChar"/>
    <w:uiPriority w:val="99"/>
    <w:rsid w:val="00F65041"/>
    <w:pPr>
      <w:spacing w:before="40"/>
    </w:pPr>
    <w:rPr>
      <w:bCs/>
      <w:sz w:val="15"/>
    </w:rPr>
  </w:style>
  <w:style w:type="character" w:customStyle="1" w:styleId="CaptionChar">
    <w:name w:val="Caption Char"/>
    <w:basedOn w:val="DefaultParagraphFont"/>
    <w:link w:val="Caption"/>
    <w:uiPriority w:val="99"/>
    <w:rsid w:val="00F65041"/>
    <w:rPr>
      <w:rFonts w:eastAsiaTheme="minorEastAsia"/>
      <w:bCs/>
      <w:sz w:val="15"/>
      <w14:numSpacing w14:val="tabular"/>
    </w:rPr>
  </w:style>
  <w:style w:type="paragraph" w:customStyle="1" w:styleId="Captionimage">
    <w:name w:val="Caption image"/>
    <w:basedOn w:val="Caption"/>
    <w:next w:val="Normal"/>
    <w:link w:val="CaptionimageChar"/>
    <w:uiPriority w:val="3"/>
    <w:qFormat/>
    <w:rsid w:val="00F65041"/>
    <w:pPr>
      <w:spacing w:before="0" w:after="240" w:line="180" w:lineRule="atLeast"/>
    </w:pPr>
    <w:rPr>
      <w:iCs/>
      <w:sz w:val="14"/>
      <w:szCs w:val="14"/>
    </w:rPr>
  </w:style>
  <w:style w:type="character" w:customStyle="1" w:styleId="CaptionimageChar">
    <w:name w:val="Caption image Char"/>
    <w:basedOn w:val="CaptionChar"/>
    <w:link w:val="Captionimage"/>
    <w:uiPriority w:val="3"/>
    <w:rsid w:val="00F65041"/>
    <w:rPr>
      <w:rFonts w:eastAsiaTheme="minorEastAsia"/>
      <w:bCs/>
      <w:iCs/>
      <w:sz w:val="14"/>
      <w:szCs w:val="14"/>
      <w14:numSpacing w14:val="tabular"/>
    </w:rPr>
  </w:style>
  <w:style w:type="paragraph" w:customStyle="1" w:styleId="Captiontable">
    <w:name w:val="Caption table"/>
    <w:basedOn w:val="Caption"/>
    <w:next w:val="Normal"/>
    <w:link w:val="CaptiontableChar"/>
    <w:uiPriority w:val="3"/>
    <w:rsid w:val="00F65041"/>
    <w:pPr>
      <w:spacing w:before="120" w:after="240" w:line="180" w:lineRule="atLeast"/>
    </w:pPr>
    <w:rPr>
      <w:iCs/>
      <w:sz w:val="14"/>
      <w:szCs w:val="14"/>
    </w:rPr>
  </w:style>
  <w:style w:type="character" w:customStyle="1" w:styleId="CaptiontableChar">
    <w:name w:val="Caption table Char"/>
    <w:basedOn w:val="CaptionChar"/>
    <w:link w:val="Captiontable"/>
    <w:uiPriority w:val="3"/>
    <w:rsid w:val="00F65041"/>
    <w:rPr>
      <w:rFonts w:eastAsiaTheme="minorEastAsia"/>
      <w:bCs/>
      <w:iCs/>
      <w:sz w:val="14"/>
      <w:szCs w:val="14"/>
      <w14:numSpacing w14:val="tabular"/>
    </w:rPr>
  </w:style>
  <w:style w:type="paragraph" w:styleId="Closing">
    <w:name w:val="Closing"/>
    <w:basedOn w:val="Normal"/>
    <w:link w:val="ClosingChar"/>
    <w:uiPriority w:val="99"/>
    <w:semiHidden/>
    <w:rsid w:val="00F6504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65041"/>
    <w:rPr>
      <w:rFonts w:eastAsiaTheme="minorEastAsia"/>
      <w14:numSpacing w14:val="tabular"/>
    </w:rPr>
  </w:style>
  <w:style w:type="paragraph" w:customStyle="1" w:styleId="Code">
    <w:name w:val="Code"/>
    <w:basedOn w:val="Normal"/>
    <w:next w:val="Normal"/>
    <w:link w:val="CodeChar"/>
    <w:uiPriority w:val="3"/>
    <w:qFormat/>
    <w:rsid w:val="00F65041"/>
    <w:pPr>
      <w:keepNext/>
      <w:keepLines/>
    </w:pPr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uiPriority w:val="3"/>
    <w:rsid w:val="00F65041"/>
    <w:rPr>
      <w:rFonts w:ascii="Consolas" w:hAnsi="Consolas"/>
      <w:noProof/>
      <w14:numSpacing w14:val="tabular"/>
    </w:rPr>
  </w:style>
  <w:style w:type="character" w:styleId="CommentReference">
    <w:name w:val="annotation reference"/>
    <w:basedOn w:val="DefaultParagraphFont"/>
    <w:uiPriority w:val="99"/>
    <w:semiHidden/>
    <w:rsid w:val="00F65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65041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5041"/>
    <w:rPr>
      <w:rFonts w:eastAsiaTheme="minorEastAsia"/>
      <w:sz w:val="20"/>
      <w:szCs w:val="20"/>
      <w14:numSpacing w14:val="tabula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65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5041"/>
    <w:rPr>
      <w:rFonts w:eastAsiaTheme="minorEastAsia"/>
      <w:b/>
      <w:bCs/>
      <w:sz w:val="20"/>
      <w:szCs w:val="20"/>
      <w14:numSpacing w14:val="tabular"/>
    </w:rPr>
  </w:style>
  <w:style w:type="paragraph" w:customStyle="1" w:styleId="Copyrightcontact">
    <w:name w:val="Copyright contact"/>
    <w:basedOn w:val="Normal"/>
    <w:link w:val="CopyrightcontactChar"/>
    <w:uiPriority w:val="13"/>
    <w:rsid w:val="00F65041"/>
    <w:pPr>
      <w:widowControl w:val="0"/>
      <w:autoSpaceDE w:val="0"/>
      <w:autoSpaceDN w:val="0"/>
      <w:spacing w:line="240" w:lineRule="atLeast"/>
    </w:pPr>
    <w:rPr>
      <w:rFonts w:eastAsia="Oracle Sans" w:cs="Oracle Sans"/>
      <w:sz w:val="18"/>
      <w:szCs w:val="22"/>
      <w:lang w:bidi="en-US"/>
    </w:rPr>
  </w:style>
  <w:style w:type="character" w:customStyle="1" w:styleId="CopyrightcontactChar">
    <w:name w:val="Copyright contact Char"/>
    <w:basedOn w:val="DefaultParagraphFont"/>
    <w:link w:val="Copyrightcontact"/>
    <w:uiPriority w:val="13"/>
    <w:rsid w:val="00F65041"/>
    <w:rPr>
      <w:rFonts w:eastAsia="Oracle Sans" w:cs="Oracle Sans"/>
      <w:sz w:val="18"/>
      <w:szCs w:val="22"/>
      <w:lang w:bidi="en-US"/>
      <w14:numSpacing w14:val="tabular"/>
    </w:rPr>
  </w:style>
  <w:style w:type="paragraph" w:customStyle="1" w:styleId="CopyrightH1">
    <w:name w:val="Copyright H1"/>
    <w:basedOn w:val="Normal"/>
    <w:uiPriority w:val="13"/>
    <w:rsid w:val="00F65041"/>
    <w:pPr>
      <w:framePr w:hSpace="187" w:wrap="around" w:vAnchor="page" w:hAnchor="margin" w:y="10585"/>
      <w:widowControl w:val="0"/>
      <w:autoSpaceDE w:val="0"/>
      <w:autoSpaceDN w:val="0"/>
      <w:spacing w:before="80" w:after="180" w:line="240" w:lineRule="atLeast"/>
      <w:suppressOverlap/>
    </w:pPr>
    <w:rPr>
      <w:rFonts w:ascii="Oracle Sans Extra Bold" w:eastAsia="Oracle Sans" w:hAnsi="Oracle Sans Extra Bold" w:cs="Oracle Sans"/>
      <w:bCs/>
      <w:lang w:bidi="en-US"/>
    </w:rPr>
  </w:style>
  <w:style w:type="paragraph" w:customStyle="1" w:styleId="Copyrightlegal">
    <w:name w:val="Copyright legal"/>
    <w:basedOn w:val="Normal"/>
    <w:link w:val="CopyrightlegalChar"/>
    <w:uiPriority w:val="13"/>
    <w:rsid w:val="00F65041"/>
    <w:pPr>
      <w:widowControl w:val="0"/>
      <w:autoSpaceDE w:val="0"/>
      <w:autoSpaceDN w:val="0"/>
      <w:spacing w:after="80" w:line="160" w:lineRule="atLeast"/>
      <w:ind w:right="86"/>
      <w:jc w:val="both"/>
    </w:pPr>
    <w:rPr>
      <w:rFonts w:eastAsia="Oracle Sans" w:cs="Oracle Sans"/>
      <w:sz w:val="12"/>
      <w:szCs w:val="22"/>
      <w:lang w:bidi="en-US"/>
    </w:rPr>
  </w:style>
  <w:style w:type="character" w:customStyle="1" w:styleId="CopyrightlegalChar">
    <w:name w:val="Copyright legal Char"/>
    <w:basedOn w:val="DefaultParagraphFont"/>
    <w:link w:val="Copyrightlegal"/>
    <w:uiPriority w:val="13"/>
    <w:rsid w:val="00F65041"/>
    <w:rPr>
      <w:rFonts w:eastAsia="Oracle Sans" w:cs="Oracle Sans"/>
      <w:sz w:val="12"/>
      <w:szCs w:val="22"/>
      <w:lang w:bidi="en-US"/>
      <w14:numSpacing w14:val="tabular"/>
    </w:rPr>
  </w:style>
  <w:style w:type="paragraph" w:customStyle="1" w:styleId="CopyrightsocialURL">
    <w:name w:val="Copyright social URL"/>
    <w:basedOn w:val="Copyrightcontact"/>
    <w:uiPriority w:val="13"/>
    <w:rsid w:val="00F65041"/>
    <w:pPr>
      <w:framePr w:hSpace="187" w:wrap="around" w:vAnchor="page" w:hAnchor="margin" w:y="10585"/>
      <w:tabs>
        <w:tab w:val="left" w:pos="315"/>
        <w:tab w:val="left" w:pos="2466"/>
        <w:tab w:val="left" w:pos="4995"/>
      </w:tabs>
      <w:spacing w:after="220"/>
      <w:suppressOverlap/>
    </w:pPr>
    <w:rPr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F6504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F65041"/>
    <w:rPr>
      <w:rFonts w:eastAsiaTheme="minorEastAsia"/>
      <w14:numSpacing w14:val="tabular"/>
    </w:rPr>
  </w:style>
  <w:style w:type="paragraph" w:customStyle="1" w:styleId="CoverdateandInfo">
    <w:name w:val="Cover date and Info"/>
    <w:basedOn w:val="NoSpacing"/>
    <w:link w:val="CoverdateandInfoChar"/>
    <w:uiPriority w:val="99"/>
    <w:rsid w:val="00392E8C"/>
    <w:pPr>
      <w:spacing w:line="240" w:lineRule="atLeast"/>
      <w:ind w:right="5040"/>
    </w:pPr>
    <w:rPr>
      <w:sz w:val="18"/>
    </w:rPr>
  </w:style>
  <w:style w:type="character" w:customStyle="1" w:styleId="CoverdateandInfoChar">
    <w:name w:val="Cover date and Info Char"/>
    <w:basedOn w:val="NoSpacingChar"/>
    <w:link w:val="CoverdateandInfo"/>
    <w:uiPriority w:val="99"/>
    <w:rsid w:val="00392E8C"/>
    <w:rPr>
      <w:rFonts w:eastAsiaTheme="minorEastAsia"/>
      <w:sz w:val="18"/>
      <w14:numSpacing w14:val="tabular"/>
    </w:rPr>
  </w:style>
  <w:style w:type="paragraph" w:customStyle="1" w:styleId="Coverinfo">
    <w:name w:val="Cover info"/>
    <w:basedOn w:val="CoverdateandInfo"/>
    <w:link w:val="CoverinfoChar"/>
    <w:uiPriority w:val="99"/>
    <w:rsid w:val="00392E8C"/>
    <w:pPr>
      <w:spacing w:line="320" w:lineRule="atLeast"/>
    </w:pPr>
    <w:rPr>
      <w:rFonts w:ascii="Oracle Sans Extra Bold" w:hAnsi="Oracle Sans Extra Bold"/>
    </w:rPr>
  </w:style>
  <w:style w:type="character" w:customStyle="1" w:styleId="CoverinfoChar">
    <w:name w:val="Cover info Char"/>
    <w:basedOn w:val="CoverdateandInfoChar"/>
    <w:link w:val="Coverinfo"/>
    <w:uiPriority w:val="99"/>
    <w:rsid w:val="00392E8C"/>
    <w:rPr>
      <w:rFonts w:ascii="Oracle Sans Extra Bold" w:eastAsiaTheme="minorEastAsia" w:hAnsi="Oracle Sans Extra Bold"/>
      <w:sz w:val="18"/>
      <w14:numSpacing w14:val="tabular"/>
    </w:rPr>
  </w:style>
  <w:style w:type="paragraph" w:styleId="Date">
    <w:name w:val="Date"/>
    <w:basedOn w:val="Normal"/>
    <w:next w:val="Normal"/>
    <w:link w:val="DateChar"/>
    <w:uiPriority w:val="99"/>
    <w:semiHidden/>
    <w:rsid w:val="00F65041"/>
    <w:pPr>
      <w:spacing w:after="200" w:line="276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65041"/>
    <w:rPr>
      <w:rFonts w:eastAsiaTheme="minorEastAsia"/>
      <w14:numSpacing w14:val="tabular"/>
    </w:rPr>
  </w:style>
  <w:style w:type="paragraph" w:styleId="DocumentMap">
    <w:name w:val="Document Map"/>
    <w:basedOn w:val="Normal"/>
    <w:link w:val="DocumentMapChar"/>
    <w:uiPriority w:val="99"/>
    <w:semiHidden/>
    <w:rsid w:val="00F6504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5041"/>
    <w:rPr>
      <w:rFonts w:ascii="Tahoma" w:eastAsiaTheme="minorEastAsia" w:hAnsi="Tahoma" w:cs="Tahoma"/>
      <w:sz w:val="16"/>
      <w:szCs w:val="16"/>
      <w14:numSpacing w14:val="tabular"/>
    </w:rPr>
  </w:style>
  <w:style w:type="paragraph" w:styleId="E-mailSignature">
    <w:name w:val="E-mail Signature"/>
    <w:basedOn w:val="Normal"/>
    <w:link w:val="E-mailSignatureChar"/>
    <w:uiPriority w:val="99"/>
    <w:semiHidden/>
    <w:rsid w:val="00F6504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5041"/>
    <w:rPr>
      <w:rFonts w:eastAsiaTheme="minorEastAsia"/>
      <w14:numSpacing w14:val="tabular"/>
    </w:rPr>
  </w:style>
  <w:style w:type="character" w:styleId="Emphasis">
    <w:name w:val="Emphasis"/>
    <w:uiPriority w:val="99"/>
    <w:rsid w:val="00F65041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F650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F6504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5041"/>
    <w:rPr>
      <w:rFonts w:eastAsiaTheme="minorEastAsia"/>
      <w:sz w:val="20"/>
      <w:szCs w:val="20"/>
      <w14:numSpacing w14:val="tabular"/>
    </w:rPr>
  </w:style>
  <w:style w:type="paragraph" w:styleId="EnvelopeAddress">
    <w:name w:val="envelope address"/>
    <w:basedOn w:val="Normal"/>
    <w:uiPriority w:val="99"/>
    <w:semiHidden/>
    <w:unhideWhenUsed/>
    <w:rsid w:val="00F650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6504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39"/>
    <w:unhideWhenUsed/>
    <w:rsid w:val="00F65041"/>
    <w:rPr>
      <w:color w:val="00688C" w:themeColor="followedHyperlink"/>
      <w:u w:val="single"/>
    </w:rPr>
  </w:style>
  <w:style w:type="paragraph" w:customStyle="1" w:styleId="Footerinformation">
    <w:name w:val="Footer information"/>
    <w:basedOn w:val="Normal"/>
    <w:link w:val="FooterinformationChar"/>
    <w:uiPriority w:val="14"/>
    <w:rsid w:val="00F65041"/>
    <w:pPr>
      <w:tabs>
        <w:tab w:val="left" w:pos="360"/>
      </w:tabs>
      <w:ind w:right="360"/>
    </w:pPr>
    <w:rPr>
      <w:sz w:val="12"/>
      <w:szCs w:val="12"/>
    </w:rPr>
  </w:style>
  <w:style w:type="character" w:customStyle="1" w:styleId="FooterinformationChar">
    <w:name w:val="Footer information Char"/>
    <w:basedOn w:val="DefaultParagraphFont"/>
    <w:link w:val="Footerinformation"/>
    <w:uiPriority w:val="14"/>
    <w:rsid w:val="00F65041"/>
    <w:rPr>
      <w:sz w:val="12"/>
      <w:szCs w:val="12"/>
      <w14:numSpacing w14:val="tabular"/>
    </w:rPr>
  </w:style>
  <w:style w:type="paragraph" w:styleId="Footer">
    <w:name w:val="footer"/>
    <w:aliases w:val="Footer 7pt"/>
    <w:basedOn w:val="Normal"/>
    <w:link w:val="FooterChar"/>
    <w:uiPriority w:val="99"/>
    <w:unhideWhenUsed/>
    <w:rsid w:val="00F65041"/>
    <w:pPr>
      <w:tabs>
        <w:tab w:val="left" w:pos="270"/>
        <w:tab w:val="right" w:pos="10080"/>
      </w:tabs>
      <w:spacing w:after="80" w:line="160" w:lineRule="atLeast"/>
    </w:pPr>
    <w:rPr>
      <w:sz w:val="14"/>
    </w:rPr>
  </w:style>
  <w:style w:type="character" w:customStyle="1" w:styleId="FooterChar">
    <w:name w:val="Footer Char"/>
    <w:aliases w:val="Footer 7pt Char"/>
    <w:basedOn w:val="DefaultParagraphFont"/>
    <w:link w:val="Footer"/>
    <w:uiPriority w:val="99"/>
    <w:rsid w:val="00F65041"/>
    <w:rPr>
      <w:sz w:val="14"/>
      <w14:numSpacing w14:val="tabular"/>
    </w:rPr>
  </w:style>
  <w:style w:type="paragraph" w:customStyle="1" w:styleId="Footerline26pt">
    <w:name w:val="Footer line 2 6pt"/>
    <w:basedOn w:val="Footer"/>
    <w:uiPriority w:val="14"/>
    <w:rsid w:val="00F65041"/>
    <w:pPr>
      <w:spacing w:after="0"/>
    </w:pPr>
    <w:rPr>
      <w:sz w:val="12"/>
    </w:rPr>
  </w:style>
  <w:style w:type="table" w:customStyle="1" w:styleId="Footertable">
    <w:name w:val="Footer table"/>
    <w:basedOn w:val="TableNormal"/>
    <w:uiPriority w:val="99"/>
    <w:rsid w:val="00F65041"/>
    <w:pPr>
      <w:spacing w:after="0"/>
    </w:pPr>
    <w:rPr>
      <w:sz w:val="14"/>
    </w:rPr>
    <w:tblPr>
      <w:tblCellMar>
        <w:left w:w="0" w:type="dxa"/>
        <w:right w:w="0" w:type="dxa"/>
      </w:tblCellMar>
    </w:tblPr>
    <w:tblStylePr w:type="firstRow">
      <w:rPr>
        <w:rFonts w:asciiTheme="minorHAnsi" w:hAnsiTheme="minorHAnsi"/>
        <w:b w:val="0"/>
        <w:sz w:val="14"/>
      </w:rPr>
    </w:tblStylePr>
    <w:tblStylePr w:type="lastRow">
      <w:rPr>
        <w:rFonts w:asciiTheme="minorHAnsi" w:hAnsiTheme="minorHAnsi"/>
        <w:color w:val="312D2A" w:themeColor="text1"/>
        <w:sz w:val="12"/>
      </w:rPr>
    </w:tblStylePr>
    <w:tblStylePr w:type="firstCol">
      <w:pPr>
        <w:wordWrap/>
        <w:spacing w:beforeLines="0" w:before="0" w:beforeAutospacing="0" w:afterLines="0" w:after="0" w:afterAutospacing="0" w:line="240" w:lineRule="auto"/>
      </w:pPr>
      <w:rPr>
        <w:rFonts w:asciiTheme="minorHAnsi" w:hAnsiTheme="minorHAnsi"/>
        <w:b/>
        <w:sz w:val="14"/>
      </w:rPr>
    </w:tblStylePr>
  </w:style>
  <w:style w:type="character" w:styleId="FootnoteReference">
    <w:name w:val="footnote reference"/>
    <w:basedOn w:val="DefaultParagraphFont"/>
    <w:uiPriority w:val="99"/>
    <w:semiHidden/>
    <w:rsid w:val="00F650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650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5041"/>
    <w:rPr>
      <w:rFonts w:eastAsiaTheme="minorEastAsia"/>
      <w:sz w:val="20"/>
      <w:szCs w:val="20"/>
      <w14:numSpacing w14:val="tabular"/>
    </w:rPr>
  </w:style>
  <w:style w:type="table" w:styleId="GridTable1Light-Accent6">
    <w:name w:val="Grid Table 1 Light Accent 6"/>
    <w:basedOn w:val="TableNormal"/>
    <w:uiPriority w:val="46"/>
    <w:rsid w:val="00F65041"/>
    <w:pPr>
      <w:spacing w:after="0" w:line="240" w:lineRule="auto"/>
    </w:pPr>
    <w:tblPr>
      <w:tblStyleRowBandSize w:val="1"/>
      <w:tblStyleColBandSize w:val="1"/>
      <w:tblBorders>
        <w:top w:val="single" w:sz="4" w:space="0" w:color="C7D7C4" w:themeColor="accent6" w:themeTint="66"/>
        <w:left w:val="single" w:sz="4" w:space="0" w:color="C7D7C4" w:themeColor="accent6" w:themeTint="66"/>
        <w:bottom w:val="single" w:sz="4" w:space="0" w:color="C7D7C4" w:themeColor="accent6" w:themeTint="66"/>
        <w:right w:val="single" w:sz="4" w:space="0" w:color="C7D7C4" w:themeColor="accent6" w:themeTint="66"/>
        <w:insideH w:val="single" w:sz="4" w:space="0" w:color="C7D7C4" w:themeColor="accent6" w:themeTint="66"/>
        <w:insideV w:val="single" w:sz="4" w:space="0" w:color="C7D7C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CC3A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C3A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65041"/>
    <w:pPr>
      <w:tabs>
        <w:tab w:val="center" w:pos="4680"/>
        <w:tab w:val="right" w:pos="9360"/>
      </w:tabs>
    </w:pPr>
    <w:rPr>
      <w:color w:val="FFFFFF"/>
    </w:rPr>
  </w:style>
  <w:style w:type="character" w:customStyle="1" w:styleId="HeaderChar">
    <w:name w:val="Header Char"/>
    <w:basedOn w:val="DefaultParagraphFont"/>
    <w:link w:val="Header"/>
    <w:uiPriority w:val="99"/>
    <w:rsid w:val="00F65041"/>
    <w:rPr>
      <w:rFonts w:eastAsiaTheme="minorEastAsia"/>
      <w:color w:val="FFFFFF"/>
      <w14:numSpacing w14:val="tabular"/>
    </w:rPr>
  </w:style>
  <w:style w:type="character" w:customStyle="1" w:styleId="Heading1Char">
    <w:name w:val="Heading 1 Char"/>
    <w:basedOn w:val="DefaultParagraphFont"/>
    <w:link w:val="Heading1"/>
    <w:uiPriority w:val="4"/>
    <w:rsid w:val="00F65041"/>
    <w:rPr>
      <w:rFonts w:ascii="Oracle Sans Extra Bold" w:hAnsi="Oracle Sans Extra Bold"/>
      <w:color w:val="AE562C"/>
      <w:sz w:val="22"/>
      <w:szCs w:val="22"/>
      <w14:numSpacing w14:val="tabular"/>
    </w:rPr>
  </w:style>
  <w:style w:type="paragraph" w:customStyle="1" w:styleId="Heading1-Firstheading">
    <w:name w:val="Heading 1 - First heading"/>
    <w:basedOn w:val="Heading1"/>
    <w:next w:val="Normal"/>
    <w:uiPriority w:val="4"/>
    <w:qFormat/>
    <w:rsid w:val="00F65041"/>
    <w:pPr>
      <w:spacing w:before="0"/>
    </w:pPr>
  </w:style>
  <w:style w:type="character" w:customStyle="1" w:styleId="Heading2Char">
    <w:name w:val="Heading 2 Char"/>
    <w:basedOn w:val="DefaultParagraphFont"/>
    <w:link w:val="Heading2"/>
    <w:uiPriority w:val="4"/>
    <w:rsid w:val="00F65041"/>
    <w:rPr>
      <w:rFonts w:ascii="Oracle Sans Extra Bold" w:hAnsi="Oracle Sans Extra Bold"/>
      <w:bCs/>
      <w:szCs w:val="26"/>
      <w14:numSpacing w14:val="tabular"/>
    </w:rPr>
  </w:style>
  <w:style w:type="paragraph" w:customStyle="1" w:styleId="Heading2Firstheading">
    <w:name w:val="Heading 2 – First heading"/>
    <w:basedOn w:val="Heading2"/>
    <w:next w:val="Normal"/>
    <w:link w:val="Heading2FirstheadingChar"/>
    <w:uiPriority w:val="4"/>
    <w:qFormat/>
    <w:rsid w:val="00F65041"/>
    <w:pPr>
      <w:spacing w:before="0"/>
    </w:pPr>
  </w:style>
  <w:style w:type="character" w:customStyle="1" w:styleId="Heading2FirstheadingChar">
    <w:name w:val="Heading 2 – First heading Char"/>
    <w:basedOn w:val="Heading2Char"/>
    <w:link w:val="Heading2Firstheading"/>
    <w:uiPriority w:val="4"/>
    <w:rsid w:val="00F65041"/>
    <w:rPr>
      <w:rFonts w:ascii="Oracle Sans Extra Bold" w:hAnsi="Oracle Sans Extra Bold"/>
      <w:bCs/>
      <w:szCs w:val="26"/>
      <w14:numSpacing w14:val="tabular"/>
    </w:rPr>
  </w:style>
  <w:style w:type="character" w:customStyle="1" w:styleId="Heading3Char">
    <w:name w:val="Heading 3 Char"/>
    <w:basedOn w:val="DefaultParagraphFont"/>
    <w:link w:val="Heading3"/>
    <w:uiPriority w:val="4"/>
    <w:rsid w:val="00F65041"/>
    <w:rPr>
      <w:rFonts w:ascii="Oracle Sans Extra Bold" w:hAnsi="Oracle Sans Extra Bold"/>
      <w:color w:val="AE562C"/>
      <w:sz w:val="20"/>
      <w:szCs w:val="20"/>
      <w14:numSpacing w14:val="tabular"/>
    </w:rPr>
  </w:style>
  <w:style w:type="paragraph" w:customStyle="1" w:styleId="Heading3Firstheading">
    <w:name w:val="Heading 3 – First heading"/>
    <w:basedOn w:val="Normal"/>
    <w:next w:val="Normal"/>
    <w:link w:val="Heading3FirstheadingChar"/>
    <w:uiPriority w:val="4"/>
    <w:qFormat/>
    <w:rsid w:val="00F65041"/>
    <w:pPr>
      <w:spacing w:after="80"/>
    </w:pPr>
    <w:rPr>
      <w:rFonts w:ascii="Oracle Sans Extra Bold" w:hAnsi="Oracle Sans Extra Bold"/>
      <w:color w:val="AE562C"/>
      <w:sz w:val="20"/>
      <w:szCs w:val="20"/>
    </w:rPr>
  </w:style>
  <w:style w:type="character" w:customStyle="1" w:styleId="Heading3FirstheadingChar">
    <w:name w:val="Heading 3 – First heading Char"/>
    <w:basedOn w:val="Heading3Char"/>
    <w:link w:val="Heading3Firstheading"/>
    <w:uiPriority w:val="4"/>
    <w:rsid w:val="00F65041"/>
    <w:rPr>
      <w:rFonts w:ascii="Oracle Sans Extra Bold" w:hAnsi="Oracle Sans Extra Bold"/>
      <w:color w:val="AE562C"/>
      <w:sz w:val="20"/>
      <w:szCs w:val="20"/>
      <w14:numSpacing w14:val="tabular"/>
    </w:rPr>
  </w:style>
  <w:style w:type="character" w:customStyle="1" w:styleId="Heading4Char">
    <w:name w:val="Heading 4 Char"/>
    <w:basedOn w:val="DefaultParagraphFont"/>
    <w:link w:val="Heading4"/>
    <w:uiPriority w:val="4"/>
    <w:rsid w:val="00F65041"/>
    <w:rPr>
      <w:rFonts w:ascii="Oracle Sans Semi Bold" w:hAnsi="Oracle Sans Semi Bold"/>
      <w14:numSpacing w14:val="tabular"/>
    </w:rPr>
  </w:style>
  <w:style w:type="character" w:customStyle="1" w:styleId="Heading5Char">
    <w:name w:val="Heading 5 Char"/>
    <w:basedOn w:val="DefaultParagraphFont"/>
    <w:link w:val="Heading5"/>
    <w:uiPriority w:val="4"/>
    <w:rsid w:val="00F65041"/>
    <w:rPr>
      <w:color w:val="AE562C"/>
      <w14:numSpacing w14:val="tabular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65041"/>
    <w:rPr>
      <w:rFonts w:asciiTheme="majorHAnsi" w:eastAsiaTheme="majorEastAsia" w:hAnsiTheme="majorHAnsi" w:cstheme="majorBidi"/>
      <w:color w:val="63221A" w:themeColor="accent1" w:themeShade="7F"/>
      <w14:numSpacing w14:val="tabula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65041"/>
    <w:rPr>
      <w:rFonts w:asciiTheme="majorHAnsi" w:eastAsiaTheme="majorEastAsia" w:hAnsiTheme="majorHAnsi" w:cstheme="majorBidi"/>
      <w:i/>
      <w:iCs/>
      <w:color w:val="63221A" w:themeColor="accent1" w:themeShade="7F"/>
      <w14:numSpacing w14:val="tabula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65041"/>
    <w:rPr>
      <w:rFonts w:asciiTheme="majorHAnsi" w:eastAsiaTheme="majorEastAsia" w:hAnsiTheme="majorHAnsi" w:cstheme="majorBidi"/>
      <w:color w:val="534C47" w:themeColor="text1" w:themeTint="D8"/>
      <w:sz w:val="21"/>
      <w:szCs w:val="21"/>
      <w14:numSpacing w14:val="tabula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65041"/>
    <w:rPr>
      <w:rFonts w:asciiTheme="majorHAnsi" w:eastAsiaTheme="majorEastAsia" w:hAnsiTheme="majorHAnsi" w:cstheme="majorBidi"/>
      <w:i/>
      <w:iCs/>
      <w:color w:val="534C47" w:themeColor="text1" w:themeTint="D8"/>
      <w:sz w:val="21"/>
      <w:szCs w:val="21"/>
      <w14:numSpacing w14:val="tabular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650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65041"/>
    <w:rPr>
      <w:i/>
      <w:iCs/>
      <w14:numSpacing w14:val="tabula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50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5041"/>
    <w:rPr>
      <w:rFonts w:ascii="Consolas" w:hAnsi="Consolas"/>
      <w:sz w:val="20"/>
      <w:szCs w:val="20"/>
      <w14:numSpacing w14:val="tabular"/>
    </w:rPr>
  </w:style>
  <w:style w:type="character" w:styleId="Hyperlink">
    <w:name w:val="Hyperlink"/>
    <w:basedOn w:val="DefaultParagraphFont"/>
    <w:uiPriority w:val="99"/>
    <w:unhideWhenUsed/>
    <w:rsid w:val="00F65041"/>
    <w:rPr>
      <w:color w:val="2C5967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65041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F65041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F65041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F65041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F65041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F65041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F65041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F65041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F65041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F65041"/>
    <w:pPr>
      <w:spacing w:after="200" w:line="276" w:lineRule="auto"/>
    </w:pPr>
    <w:rPr>
      <w:rFonts w:asciiTheme="majorHAnsi" w:eastAsiaTheme="majorEastAsia" w:hAnsiTheme="majorHAnsi" w:cstheme="majorBidi"/>
      <w:b/>
      <w:bCs/>
    </w:rPr>
  </w:style>
  <w:style w:type="paragraph" w:customStyle="1" w:styleId="Instructions">
    <w:name w:val="Instructions"/>
    <w:basedOn w:val="Normal"/>
    <w:uiPriority w:val="99"/>
    <w:rsid w:val="00F65041"/>
    <w:pPr>
      <w:spacing w:after="0" w:line="160" w:lineRule="atLeast"/>
      <w:ind w:right="3154"/>
      <w:jc w:val="both"/>
    </w:pPr>
    <w:rPr>
      <w:sz w:val="12"/>
      <w:szCs w:val="12"/>
    </w:rPr>
  </w:style>
  <w:style w:type="character" w:styleId="IntenseEmphasis">
    <w:name w:val="Intense Emphasis"/>
    <w:uiPriority w:val="99"/>
    <w:semiHidden/>
    <w:rsid w:val="00F65041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rsid w:val="00F65041"/>
    <w:pPr>
      <w:pBdr>
        <w:bottom w:val="single" w:sz="4" w:space="4" w:color="C74634" w:themeColor="accent1"/>
      </w:pBdr>
      <w:spacing w:before="200" w:after="280" w:line="276" w:lineRule="auto"/>
      <w:ind w:left="936" w:right="936"/>
    </w:pPr>
    <w:rPr>
      <w:b/>
      <w:bCs/>
      <w:i/>
      <w:iCs/>
      <w:color w:val="C746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F65041"/>
    <w:rPr>
      <w:rFonts w:eastAsiaTheme="minorEastAsia"/>
      <w:b/>
      <w:bCs/>
      <w:i/>
      <w:iCs/>
      <w:color w:val="C74634" w:themeColor="accent1"/>
      <w14:numSpacing w14:val="tabular"/>
    </w:rPr>
  </w:style>
  <w:style w:type="character" w:styleId="IntenseReference">
    <w:name w:val="Intense Reference"/>
    <w:uiPriority w:val="99"/>
    <w:semiHidden/>
    <w:rsid w:val="00F65041"/>
    <w:rPr>
      <w:b/>
      <w:bCs/>
      <w:smallCaps/>
      <w:color w:val="FACD62" w:themeColor="accent2"/>
      <w:spacing w:val="5"/>
      <w:u w:val="single"/>
    </w:rPr>
  </w:style>
  <w:style w:type="table" w:styleId="LightList">
    <w:name w:val="Light List"/>
    <w:basedOn w:val="TableNormal"/>
    <w:uiPriority w:val="61"/>
    <w:rsid w:val="00F65041"/>
    <w:pPr>
      <w:spacing w:after="0" w:line="240" w:lineRule="auto"/>
    </w:pPr>
    <w:tblPr>
      <w:tblStyleRowBandSize w:val="1"/>
      <w:tblStyleColBandSize w:val="1"/>
      <w:tblBorders>
        <w:top w:val="single" w:sz="8" w:space="0" w:color="312D2A" w:themeColor="text1"/>
        <w:left w:val="single" w:sz="8" w:space="0" w:color="312D2A" w:themeColor="text1"/>
        <w:bottom w:val="single" w:sz="8" w:space="0" w:color="312D2A" w:themeColor="text1"/>
        <w:right w:val="single" w:sz="8" w:space="0" w:color="312D2A" w:themeColor="text1"/>
      </w:tblBorders>
    </w:tblPr>
    <w:tblStylePr w:type="firstRow">
      <w:pPr>
        <w:spacing w:before="0" w:after="0" w:line="240" w:lineRule="auto"/>
      </w:pPr>
      <w:rPr>
        <w:b/>
        <w:bCs/>
        <w:color w:val="FCFBFA" w:themeColor="background1"/>
      </w:rPr>
      <w:tblPr/>
      <w:tcPr>
        <w:shd w:val="clear" w:color="auto" w:fill="312D2A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2D2A" w:themeColor="text1"/>
          <w:left w:val="single" w:sz="8" w:space="0" w:color="312D2A" w:themeColor="text1"/>
          <w:bottom w:val="single" w:sz="8" w:space="0" w:color="312D2A" w:themeColor="text1"/>
          <w:right w:val="single" w:sz="8" w:space="0" w:color="312D2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12D2A" w:themeColor="text1"/>
          <w:left w:val="single" w:sz="8" w:space="0" w:color="312D2A" w:themeColor="text1"/>
          <w:bottom w:val="single" w:sz="8" w:space="0" w:color="312D2A" w:themeColor="text1"/>
          <w:right w:val="single" w:sz="8" w:space="0" w:color="312D2A" w:themeColor="text1"/>
        </w:tcBorders>
      </w:tcPr>
    </w:tblStylePr>
    <w:tblStylePr w:type="band1Horz">
      <w:tblPr/>
      <w:tcPr>
        <w:tcBorders>
          <w:top w:val="single" w:sz="8" w:space="0" w:color="312D2A" w:themeColor="text1"/>
          <w:left w:val="single" w:sz="8" w:space="0" w:color="312D2A" w:themeColor="text1"/>
          <w:bottom w:val="single" w:sz="8" w:space="0" w:color="312D2A" w:themeColor="text1"/>
          <w:right w:val="single" w:sz="8" w:space="0" w:color="312D2A" w:themeColor="text1"/>
        </w:tcBorders>
      </w:tcPr>
    </w:tblStylePr>
  </w:style>
  <w:style w:type="character" w:styleId="LineNumber">
    <w:name w:val="line number"/>
    <w:basedOn w:val="DefaultParagraphFont"/>
    <w:uiPriority w:val="99"/>
    <w:semiHidden/>
    <w:rsid w:val="00F65041"/>
  </w:style>
  <w:style w:type="paragraph" w:styleId="List">
    <w:name w:val="List"/>
    <w:basedOn w:val="Normal"/>
    <w:uiPriority w:val="99"/>
    <w:semiHidden/>
    <w:rsid w:val="00F65041"/>
    <w:pPr>
      <w:spacing w:after="200" w:line="276" w:lineRule="auto"/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F65041"/>
    <w:pPr>
      <w:spacing w:after="200" w:line="276" w:lineRule="auto"/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F65041"/>
    <w:pPr>
      <w:spacing w:after="200" w:line="276" w:lineRule="auto"/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F65041"/>
    <w:pPr>
      <w:spacing w:after="200" w:line="276" w:lineRule="auto"/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F65041"/>
    <w:pPr>
      <w:spacing w:after="200" w:line="276" w:lineRule="auto"/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F65041"/>
  </w:style>
  <w:style w:type="paragraph" w:styleId="ListBullet2">
    <w:name w:val="List Bullet 2"/>
    <w:basedOn w:val="ListBullet"/>
    <w:uiPriority w:val="99"/>
    <w:semiHidden/>
    <w:rsid w:val="00F65041"/>
    <w:pPr>
      <w:numPr>
        <w:numId w:val="3"/>
      </w:numPr>
    </w:pPr>
  </w:style>
  <w:style w:type="paragraph" w:styleId="ListBullet3">
    <w:name w:val="List Bullet 3"/>
    <w:basedOn w:val="ListBullet"/>
    <w:uiPriority w:val="99"/>
    <w:semiHidden/>
    <w:rsid w:val="00F65041"/>
    <w:pPr>
      <w:numPr>
        <w:numId w:val="4"/>
      </w:numPr>
    </w:pPr>
  </w:style>
  <w:style w:type="paragraph" w:styleId="ListBullet4">
    <w:name w:val="List Bullet 4"/>
    <w:basedOn w:val="ListBullet"/>
    <w:uiPriority w:val="99"/>
    <w:semiHidden/>
    <w:rsid w:val="00F65041"/>
    <w:pPr>
      <w:numPr>
        <w:numId w:val="5"/>
      </w:numPr>
    </w:pPr>
  </w:style>
  <w:style w:type="paragraph" w:styleId="ListBullet5">
    <w:name w:val="List Bullet 5"/>
    <w:basedOn w:val="Normal"/>
    <w:uiPriority w:val="99"/>
    <w:semiHidden/>
    <w:rsid w:val="00F65041"/>
    <w:pPr>
      <w:numPr>
        <w:numId w:val="6"/>
      </w:numPr>
    </w:pPr>
  </w:style>
  <w:style w:type="paragraph" w:styleId="ListContinue">
    <w:name w:val="List Continue"/>
    <w:basedOn w:val="Normal"/>
    <w:uiPriority w:val="99"/>
    <w:semiHidden/>
    <w:rsid w:val="00F65041"/>
    <w:pPr>
      <w:numPr>
        <w:numId w:val="8"/>
      </w:numPr>
    </w:pPr>
  </w:style>
  <w:style w:type="numbering" w:customStyle="1" w:styleId="ListContinue5Indents">
    <w:name w:val="List Continue (5 Indents)"/>
    <w:uiPriority w:val="99"/>
    <w:rsid w:val="00F65041"/>
    <w:pPr>
      <w:numPr>
        <w:numId w:val="7"/>
      </w:numPr>
    </w:pPr>
  </w:style>
  <w:style w:type="paragraph" w:styleId="ListContinue2">
    <w:name w:val="List Continue 2"/>
    <w:basedOn w:val="ListContinue"/>
    <w:uiPriority w:val="99"/>
    <w:semiHidden/>
    <w:rsid w:val="00F65041"/>
    <w:pPr>
      <w:numPr>
        <w:ilvl w:val="1"/>
      </w:numPr>
    </w:pPr>
  </w:style>
  <w:style w:type="paragraph" w:styleId="ListContinue3">
    <w:name w:val="List Continue 3"/>
    <w:basedOn w:val="ListContinue"/>
    <w:uiPriority w:val="99"/>
    <w:semiHidden/>
    <w:rsid w:val="00F65041"/>
    <w:pPr>
      <w:numPr>
        <w:ilvl w:val="2"/>
      </w:numPr>
    </w:pPr>
  </w:style>
  <w:style w:type="paragraph" w:styleId="ListContinue4">
    <w:name w:val="List Continue 4"/>
    <w:basedOn w:val="ListContinue"/>
    <w:uiPriority w:val="99"/>
    <w:semiHidden/>
    <w:rsid w:val="00F65041"/>
    <w:pPr>
      <w:numPr>
        <w:ilvl w:val="3"/>
      </w:numPr>
    </w:pPr>
  </w:style>
  <w:style w:type="paragraph" w:styleId="ListContinue5">
    <w:name w:val="List Continue 5"/>
    <w:basedOn w:val="ListContinue"/>
    <w:uiPriority w:val="99"/>
    <w:semiHidden/>
    <w:rsid w:val="00F65041"/>
    <w:pPr>
      <w:numPr>
        <w:ilvl w:val="4"/>
      </w:numPr>
    </w:pPr>
  </w:style>
  <w:style w:type="paragraph" w:styleId="ListNumber">
    <w:name w:val="List Number"/>
    <w:basedOn w:val="Normal"/>
    <w:uiPriority w:val="99"/>
    <w:semiHidden/>
    <w:rsid w:val="00F65041"/>
    <w:pPr>
      <w:numPr>
        <w:numId w:val="9"/>
      </w:numPr>
    </w:pPr>
  </w:style>
  <w:style w:type="paragraph" w:styleId="ListNumber2">
    <w:name w:val="List Number 2"/>
    <w:basedOn w:val="ListNumber"/>
    <w:uiPriority w:val="99"/>
    <w:semiHidden/>
    <w:rsid w:val="00F65041"/>
    <w:pPr>
      <w:numPr>
        <w:numId w:val="10"/>
      </w:numPr>
    </w:pPr>
  </w:style>
  <w:style w:type="paragraph" w:styleId="ListNumber3">
    <w:name w:val="List Number 3"/>
    <w:basedOn w:val="ListNumber"/>
    <w:uiPriority w:val="99"/>
    <w:semiHidden/>
    <w:rsid w:val="00F65041"/>
    <w:pPr>
      <w:numPr>
        <w:numId w:val="11"/>
      </w:numPr>
      <w:spacing w:after="200" w:line="276" w:lineRule="auto"/>
      <w:contextualSpacing/>
    </w:pPr>
  </w:style>
  <w:style w:type="paragraph" w:styleId="ListNumber4">
    <w:name w:val="List Number 4"/>
    <w:basedOn w:val="ListNumber"/>
    <w:uiPriority w:val="99"/>
    <w:semiHidden/>
    <w:rsid w:val="00F65041"/>
    <w:pPr>
      <w:numPr>
        <w:numId w:val="12"/>
      </w:numPr>
      <w:spacing w:after="200" w:line="276" w:lineRule="auto"/>
      <w:contextualSpacing/>
    </w:pPr>
  </w:style>
  <w:style w:type="paragraph" w:styleId="ListNumber5">
    <w:name w:val="List Number 5"/>
    <w:basedOn w:val="ListNumber"/>
    <w:uiPriority w:val="99"/>
    <w:semiHidden/>
    <w:rsid w:val="00F65041"/>
    <w:pPr>
      <w:numPr>
        <w:numId w:val="13"/>
      </w:numPr>
      <w:spacing w:after="200" w:line="276" w:lineRule="auto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5041"/>
    <w:pPr>
      <w:pageBreakBefore/>
      <w:pBdr>
        <w:bottom w:val="single" w:sz="4" w:space="15" w:color="auto"/>
      </w:pBdr>
      <w:spacing w:before="0" w:line="240" w:lineRule="auto"/>
      <w:ind w:right="3150"/>
      <w:outlineLvl w:val="9"/>
    </w:pPr>
    <w:rPr>
      <w:rFonts w:eastAsiaTheme="majorEastAsia" w:cstheme="majorBidi"/>
      <w:bCs/>
      <w:sz w:val="26"/>
      <w:szCs w:val="26"/>
    </w:rPr>
  </w:style>
  <w:style w:type="paragraph" w:customStyle="1" w:styleId="Listofimagestables">
    <w:name w:val="List of images+tables"/>
    <w:basedOn w:val="TOCHeading"/>
    <w:uiPriority w:val="99"/>
    <w:rsid w:val="00F65041"/>
    <w:pPr>
      <w:pageBreakBefore w:val="0"/>
      <w:pBdr>
        <w:top w:val="single" w:sz="2" w:space="7" w:color="auto"/>
        <w:bottom w:val="none" w:sz="0" w:space="0" w:color="auto"/>
      </w:pBdr>
      <w:spacing w:after="65" w:line="320" w:lineRule="atLeast"/>
    </w:pPr>
    <w:rPr>
      <w:b/>
      <w:color w:val="auto"/>
      <w:sz w:val="19"/>
    </w:rPr>
  </w:style>
  <w:style w:type="paragraph" w:styleId="ListParagraph">
    <w:name w:val="List Paragraph"/>
    <w:basedOn w:val="Normal"/>
    <w:uiPriority w:val="99"/>
    <w:semiHidden/>
    <w:qFormat/>
    <w:rsid w:val="00F65041"/>
    <w:pPr>
      <w:spacing w:after="80"/>
      <w:ind w:left="720"/>
    </w:pPr>
  </w:style>
  <w:style w:type="paragraph" w:styleId="MacroText">
    <w:name w:val="macro"/>
    <w:link w:val="MacroTextChar"/>
    <w:uiPriority w:val="99"/>
    <w:semiHidden/>
    <w:rsid w:val="00F65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65041"/>
    <w:rPr>
      <w:rFonts w:ascii="Consolas" w:eastAsiaTheme="minorEastAsia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rsid w:val="00F65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65041"/>
    <w:rPr>
      <w:rFonts w:asciiTheme="majorHAnsi" w:eastAsiaTheme="majorEastAsia" w:hAnsiTheme="majorHAnsi" w:cstheme="majorBidi"/>
      <w:sz w:val="24"/>
      <w:szCs w:val="24"/>
      <w:shd w:val="pct20" w:color="auto" w:fill="auto"/>
      <w14:numSpacing w14:val="tabular"/>
    </w:rPr>
  </w:style>
  <w:style w:type="paragraph" w:styleId="NormalWeb">
    <w:name w:val="Normal (Web)"/>
    <w:basedOn w:val="Normal"/>
    <w:uiPriority w:val="99"/>
    <w:semiHidden/>
    <w:rsid w:val="00F65041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paragraph" w:customStyle="1" w:styleId="Normalbullet">
    <w:name w:val="Normal bullet"/>
    <w:basedOn w:val="Normal"/>
    <w:uiPriority w:val="2"/>
    <w:qFormat/>
    <w:rsid w:val="00F65041"/>
    <w:pPr>
      <w:numPr>
        <w:numId w:val="14"/>
      </w:numPr>
    </w:pPr>
  </w:style>
  <w:style w:type="paragraph" w:customStyle="1" w:styleId="Normalbullet1">
    <w:name w:val="Normal bullet 1"/>
    <w:basedOn w:val="Normalbullet"/>
    <w:uiPriority w:val="2"/>
    <w:qFormat/>
    <w:rsid w:val="00F65041"/>
    <w:pPr>
      <w:numPr>
        <w:ilvl w:val="1"/>
      </w:numPr>
    </w:pPr>
  </w:style>
  <w:style w:type="paragraph" w:customStyle="1" w:styleId="Normalbullet2">
    <w:name w:val="Normal bullet 2"/>
    <w:basedOn w:val="Normalbullet"/>
    <w:uiPriority w:val="99"/>
    <w:rsid w:val="00F65041"/>
    <w:pPr>
      <w:numPr>
        <w:ilvl w:val="2"/>
      </w:numPr>
    </w:pPr>
  </w:style>
  <w:style w:type="paragraph" w:customStyle="1" w:styleId="Normalbullet3">
    <w:name w:val="Normal bullet 3"/>
    <w:basedOn w:val="Normalbullet"/>
    <w:uiPriority w:val="99"/>
    <w:rsid w:val="00F65041"/>
    <w:pPr>
      <w:numPr>
        <w:ilvl w:val="3"/>
      </w:numPr>
    </w:pPr>
  </w:style>
  <w:style w:type="paragraph" w:customStyle="1" w:styleId="Normalbullet4">
    <w:name w:val="Normal bullet 4"/>
    <w:basedOn w:val="Normalbullet"/>
    <w:uiPriority w:val="99"/>
    <w:rsid w:val="00F65041"/>
    <w:pPr>
      <w:numPr>
        <w:ilvl w:val="4"/>
      </w:numPr>
    </w:pPr>
  </w:style>
  <w:style w:type="paragraph" w:customStyle="1" w:styleId="Normalbullet5">
    <w:name w:val="Normal bullet 5"/>
    <w:basedOn w:val="Normalbullet4"/>
    <w:uiPriority w:val="99"/>
    <w:rsid w:val="00F65041"/>
    <w:pPr>
      <w:numPr>
        <w:ilvl w:val="5"/>
      </w:numPr>
    </w:pPr>
  </w:style>
  <w:style w:type="paragraph" w:customStyle="1" w:styleId="Normalbullet6">
    <w:name w:val="Normal bullet 6"/>
    <w:basedOn w:val="Normalbullet5"/>
    <w:uiPriority w:val="99"/>
    <w:rsid w:val="00F65041"/>
    <w:pPr>
      <w:numPr>
        <w:ilvl w:val="6"/>
      </w:numPr>
    </w:pPr>
  </w:style>
  <w:style w:type="paragraph" w:styleId="NormalIndent">
    <w:name w:val="Normal Indent"/>
    <w:basedOn w:val="Normal"/>
    <w:uiPriority w:val="99"/>
    <w:semiHidden/>
    <w:rsid w:val="00F65041"/>
    <w:pPr>
      <w:spacing w:after="200" w:line="276" w:lineRule="auto"/>
      <w:ind w:left="720"/>
    </w:pPr>
  </w:style>
  <w:style w:type="paragraph" w:customStyle="1" w:styleId="Normaloutline1">
    <w:name w:val="Normal outline 1"/>
    <w:basedOn w:val="Normal"/>
    <w:uiPriority w:val="2"/>
    <w:qFormat/>
    <w:rsid w:val="00F65041"/>
    <w:pPr>
      <w:numPr>
        <w:numId w:val="15"/>
      </w:numPr>
    </w:pPr>
  </w:style>
  <w:style w:type="paragraph" w:customStyle="1" w:styleId="Normaloutline2">
    <w:name w:val="Normal outline 2"/>
    <w:basedOn w:val="Normal"/>
    <w:uiPriority w:val="99"/>
    <w:rsid w:val="00F65041"/>
    <w:pPr>
      <w:numPr>
        <w:ilvl w:val="1"/>
        <w:numId w:val="15"/>
      </w:numPr>
    </w:pPr>
  </w:style>
  <w:style w:type="paragraph" w:customStyle="1" w:styleId="Normaloutline3">
    <w:name w:val="Normal outline 3"/>
    <w:basedOn w:val="Normaloutline1"/>
    <w:uiPriority w:val="99"/>
    <w:rsid w:val="00F65041"/>
    <w:pPr>
      <w:numPr>
        <w:ilvl w:val="2"/>
      </w:numPr>
    </w:pPr>
  </w:style>
  <w:style w:type="paragraph" w:customStyle="1" w:styleId="Normaloutline4">
    <w:name w:val="Normal outline 4"/>
    <w:basedOn w:val="Normaloutline1"/>
    <w:uiPriority w:val="99"/>
    <w:rsid w:val="00F65041"/>
    <w:pPr>
      <w:numPr>
        <w:ilvl w:val="3"/>
      </w:numPr>
    </w:pPr>
  </w:style>
  <w:style w:type="paragraph" w:customStyle="1" w:styleId="Normaloutline5">
    <w:name w:val="Normal outline 5"/>
    <w:basedOn w:val="Normaloutline1"/>
    <w:uiPriority w:val="99"/>
    <w:rsid w:val="00F65041"/>
    <w:pPr>
      <w:numPr>
        <w:ilvl w:val="4"/>
      </w:numPr>
    </w:pPr>
  </w:style>
  <w:style w:type="paragraph" w:customStyle="1" w:styleId="Normaloutline6">
    <w:name w:val="Normal outline 6"/>
    <w:basedOn w:val="Normaloutline1"/>
    <w:uiPriority w:val="99"/>
    <w:rsid w:val="00F65041"/>
    <w:pPr>
      <w:numPr>
        <w:ilvl w:val="5"/>
      </w:numPr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6504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65041"/>
    <w:rPr>
      <w:rFonts w:eastAsiaTheme="minorEastAsia"/>
      <w14:numSpacing w14:val="tabular"/>
    </w:rPr>
  </w:style>
  <w:style w:type="numbering" w:customStyle="1" w:styleId="NumberedList">
    <w:name w:val="Numbered List"/>
    <w:uiPriority w:val="99"/>
    <w:rsid w:val="00F65041"/>
    <w:pPr>
      <w:numPr>
        <w:numId w:val="16"/>
      </w:numPr>
    </w:pPr>
  </w:style>
  <w:style w:type="character" w:styleId="PageNumber">
    <w:name w:val="page number"/>
    <w:basedOn w:val="DefaultParagraphFont"/>
    <w:uiPriority w:val="99"/>
    <w:semiHidden/>
    <w:rsid w:val="00F65041"/>
  </w:style>
  <w:style w:type="character" w:styleId="PlaceholderText">
    <w:name w:val="Placeholder Text"/>
    <w:basedOn w:val="DefaultParagraphFont"/>
    <w:uiPriority w:val="99"/>
    <w:semiHidden/>
    <w:rsid w:val="00F65041"/>
    <w:rPr>
      <w:color w:val="808080"/>
    </w:rPr>
  </w:style>
  <w:style w:type="paragraph" w:styleId="PlainText">
    <w:name w:val="Plain Text"/>
    <w:basedOn w:val="Normal"/>
    <w:link w:val="PlainTextChar"/>
    <w:uiPriority w:val="99"/>
    <w:rsid w:val="00F6504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5041"/>
    <w:rPr>
      <w:rFonts w:ascii="Consolas" w:eastAsiaTheme="minorEastAsia" w:hAnsi="Consolas" w:cs="Consolas"/>
      <w:sz w:val="21"/>
      <w:szCs w:val="21"/>
      <w14:numSpacing w14:val="tabular"/>
    </w:rPr>
  </w:style>
  <w:style w:type="paragraph" w:styleId="Quote">
    <w:name w:val="Quote"/>
    <w:basedOn w:val="Normal"/>
    <w:next w:val="Normal"/>
    <w:link w:val="QuoteChar"/>
    <w:uiPriority w:val="99"/>
    <w:semiHidden/>
    <w:rsid w:val="00F65041"/>
    <w:pPr>
      <w:spacing w:after="200" w:line="276" w:lineRule="auto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semiHidden/>
    <w:rsid w:val="00F65041"/>
    <w:rPr>
      <w:rFonts w:eastAsiaTheme="minorEastAsia"/>
      <w:i/>
      <w:iCs/>
      <w14:numSpacing w14:val="tabular"/>
    </w:rPr>
  </w:style>
  <w:style w:type="paragraph" w:customStyle="1" w:styleId="Rightcolumnbody">
    <w:name w:val="Right column body"/>
    <w:basedOn w:val="Normal"/>
    <w:link w:val="RightcolumnbodyChar"/>
    <w:uiPriority w:val="12"/>
    <w:qFormat/>
    <w:rsid w:val="00F65041"/>
    <w:pPr>
      <w:spacing w:after="110" w:line="220" w:lineRule="atLeast"/>
    </w:pPr>
    <w:rPr>
      <w:sz w:val="16"/>
    </w:rPr>
  </w:style>
  <w:style w:type="character" w:customStyle="1" w:styleId="RightcolumnbodyChar">
    <w:name w:val="Right column body Char"/>
    <w:basedOn w:val="DefaultParagraphFont"/>
    <w:link w:val="Rightcolumnbody"/>
    <w:uiPriority w:val="12"/>
    <w:rsid w:val="00F65041"/>
    <w:rPr>
      <w:sz w:val="16"/>
      <w14:numSpacing w14:val="tabular"/>
    </w:rPr>
  </w:style>
  <w:style w:type="paragraph" w:customStyle="1" w:styleId="Rightcolumnbullet">
    <w:name w:val="Right column bullet"/>
    <w:basedOn w:val="Rightcolumnbody"/>
    <w:link w:val="RightcolumnbulletChar"/>
    <w:uiPriority w:val="12"/>
    <w:qFormat/>
    <w:rsid w:val="00E141F1"/>
    <w:pPr>
      <w:numPr>
        <w:numId w:val="17"/>
      </w:numPr>
      <w:tabs>
        <w:tab w:val="left" w:pos="216"/>
      </w:tabs>
      <w:ind w:left="216" w:hanging="216"/>
    </w:pPr>
  </w:style>
  <w:style w:type="character" w:customStyle="1" w:styleId="RightcolumnbulletChar">
    <w:name w:val="Right column bullet Char"/>
    <w:basedOn w:val="RightcolumnbodyChar"/>
    <w:link w:val="Rightcolumnbullet"/>
    <w:uiPriority w:val="12"/>
    <w:rsid w:val="00E141F1"/>
    <w:rPr>
      <w:sz w:val="16"/>
      <w14:numSpacing w14:val="tabular"/>
    </w:rPr>
  </w:style>
  <w:style w:type="paragraph" w:customStyle="1" w:styleId="Rightcolumnheading">
    <w:name w:val="Right column heading"/>
    <w:basedOn w:val="Rightcolumnbody"/>
    <w:next w:val="Rightcolumnbody"/>
    <w:link w:val="RightcolumnheadingChar"/>
    <w:uiPriority w:val="12"/>
    <w:qFormat/>
    <w:rsid w:val="00F65041"/>
    <w:pPr>
      <w:spacing w:after="120"/>
    </w:pPr>
    <w:rPr>
      <w:b/>
      <w:bCs/>
      <w:color w:val="AE562C"/>
    </w:rPr>
  </w:style>
  <w:style w:type="character" w:customStyle="1" w:styleId="RightcolumnheadingChar">
    <w:name w:val="Right column heading Char"/>
    <w:basedOn w:val="RightcolumnbodyChar"/>
    <w:link w:val="Rightcolumnheading"/>
    <w:uiPriority w:val="12"/>
    <w:rsid w:val="00F65041"/>
    <w:rPr>
      <w:b/>
      <w:bCs/>
      <w:color w:val="AE562C"/>
      <w:sz w:val="16"/>
      <w14:numSpacing w14:val="tabular"/>
    </w:rPr>
  </w:style>
  <w:style w:type="paragraph" w:customStyle="1" w:styleId="Rightcolumnheading-firstheading">
    <w:name w:val="Right column heading - first heading"/>
    <w:basedOn w:val="Rightcolumnheading"/>
    <w:next w:val="Rightcolumnbody"/>
    <w:link w:val="Rightcolumnheading-firstheadingChar"/>
    <w:uiPriority w:val="12"/>
    <w:qFormat/>
    <w:rsid w:val="00F65041"/>
    <w:rPr>
      <w:lang w:bidi="en-US"/>
    </w:rPr>
  </w:style>
  <w:style w:type="character" w:customStyle="1" w:styleId="Rightcolumnheading-firstheadingChar">
    <w:name w:val="Right column heading - first heading Char"/>
    <w:basedOn w:val="RightcolumnheadingChar"/>
    <w:link w:val="Rightcolumnheading-firstheading"/>
    <w:uiPriority w:val="12"/>
    <w:rsid w:val="00F65041"/>
    <w:rPr>
      <w:b/>
      <w:bCs/>
      <w:color w:val="AE562C"/>
      <w:sz w:val="16"/>
      <w:lang w:bidi="en-US"/>
      <w14:numSpacing w14:val="tabular"/>
    </w:rPr>
  </w:style>
  <w:style w:type="paragraph" w:customStyle="1" w:styleId="Rightcolumnquote">
    <w:name w:val="Right column quote"/>
    <w:basedOn w:val="Rightcolumnbody"/>
    <w:next w:val="Normal"/>
    <w:link w:val="RightcolumnquoteChar"/>
    <w:uiPriority w:val="12"/>
    <w:qFormat/>
    <w:rsid w:val="00F65041"/>
    <w:pPr>
      <w:spacing w:after="0" w:line="320" w:lineRule="atLeast"/>
    </w:pPr>
    <w:rPr>
      <w:rFonts w:asciiTheme="majorHAnsi" w:hAnsiTheme="majorHAnsi"/>
      <w:color w:val="AE562C"/>
      <w:sz w:val="24"/>
    </w:rPr>
  </w:style>
  <w:style w:type="character" w:customStyle="1" w:styleId="RightcolumnquoteChar">
    <w:name w:val="Right column quote Char"/>
    <w:basedOn w:val="RightcolumnbodyChar"/>
    <w:link w:val="Rightcolumnquote"/>
    <w:uiPriority w:val="12"/>
    <w:rsid w:val="00F65041"/>
    <w:rPr>
      <w:rFonts w:asciiTheme="majorHAnsi" w:hAnsiTheme="majorHAnsi"/>
      <w:color w:val="AE562C"/>
      <w:sz w:val="24"/>
      <w14:numSpacing w14:val="tabular"/>
    </w:rPr>
  </w:style>
  <w:style w:type="paragraph" w:customStyle="1" w:styleId="Rightcolumnquotecredit">
    <w:name w:val="Right column quote credit"/>
    <w:basedOn w:val="Rightcolumnbody"/>
    <w:next w:val="Normal"/>
    <w:link w:val="RightcolumnquotecreditChar"/>
    <w:uiPriority w:val="12"/>
    <w:qFormat/>
    <w:rsid w:val="00F65041"/>
    <w:pPr>
      <w:spacing w:before="170" w:after="0"/>
    </w:pPr>
    <w:rPr>
      <w:b/>
    </w:rPr>
  </w:style>
  <w:style w:type="character" w:customStyle="1" w:styleId="RightcolumnquotecreditChar">
    <w:name w:val="Right column quote credit Char"/>
    <w:basedOn w:val="RightcolumnbodyChar"/>
    <w:link w:val="Rightcolumnquotecredit"/>
    <w:uiPriority w:val="12"/>
    <w:rsid w:val="00F65041"/>
    <w:rPr>
      <w:b/>
      <w:sz w:val="16"/>
      <w14:numSpacing w14:val="tabular"/>
    </w:rPr>
  </w:style>
  <w:style w:type="paragraph" w:customStyle="1" w:styleId="Rightcolumnquotedetails">
    <w:name w:val="Right column quote details"/>
    <w:basedOn w:val="Rightcolumnbody"/>
    <w:link w:val="RightcolumnquotedetailsChar"/>
    <w:uiPriority w:val="12"/>
    <w:qFormat/>
    <w:rsid w:val="00F65041"/>
    <w:pPr>
      <w:spacing w:after="0"/>
    </w:pPr>
  </w:style>
  <w:style w:type="character" w:customStyle="1" w:styleId="RightcolumnquotedetailsChar">
    <w:name w:val="Right column quote details Char"/>
    <w:basedOn w:val="RightcolumnbodyChar"/>
    <w:link w:val="Rightcolumnquotedetails"/>
    <w:uiPriority w:val="12"/>
    <w:rsid w:val="00F65041"/>
    <w:rPr>
      <w:sz w:val="16"/>
      <w14:numSpacing w14:val="tabular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65041"/>
    <w:pPr>
      <w:spacing w:after="200" w:line="276" w:lineRule="auto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65041"/>
    <w:rPr>
      <w:rFonts w:eastAsiaTheme="minorEastAsia"/>
      <w14:numSpacing w14:val="tabular"/>
    </w:rPr>
  </w:style>
  <w:style w:type="paragraph" w:styleId="Signature">
    <w:name w:val="Signature"/>
    <w:basedOn w:val="Normal"/>
    <w:link w:val="SignatureChar"/>
    <w:uiPriority w:val="99"/>
    <w:semiHidden/>
    <w:rsid w:val="00F6504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5041"/>
    <w:rPr>
      <w:rFonts w:eastAsiaTheme="minorEastAsia"/>
      <w14:numSpacing w14:val="tabular"/>
    </w:rPr>
  </w:style>
  <w:style w:type="paragraph" w:customStyle="1" w:styleId="Smalltext">
    <w:name w:val="Small text"/>
    <w:basedOn w:val="Normal"/>
    <w:link w:val="SmalltextChar"/>
    <w:uiPriority w:val="1"/>
    <w:qFormat/>
    <w:rsid w:val="00F65041"/>
    <w:pPr>
      <w:tabs>
        <w:tab w:val="left" w:pos="288"/>
      </w:tabs>
      <w:spacing w:after="100" w:line="200" w:lineRule="atLeast"/>
    </w:pPr>
    <w:rPr>
      <w:sz w:val="15"/>
    </w:rPr>
  </w:style>
  <w:style w:type="character" w:customStyle="1" w:styleId="SmalltextChar">
    <w:name w:val="Small text Char"/>
    <w:basedOn w:val="DefaultParagraphFont"/>
    <w:link w:val="Smalltext"/>
    <w:uiPriority w:val="1"/>
    <w:rsid w:val="00F65041"/>
    <w:rPr>
      <w:sz w:val="15"/>
      <w14:numSpacing w14:val="tabular"/>
    </w:rPr>
  </w:style>
  <w:style w:type="paragraph" w:customStyle="1" w:styleId="Smallbullet">
    <w:name w:val="Small bullet"/>
    <w:basedOn w:val="Smalltext"/>
    <w:uiPriority w:val="2"/>
    <w:qFormat/>
    <w:rsid w:val="00F65041"/>
    <w:pPr>
      <w:numPr>
        <w:numId w:val="18"/>
      </w:numPr>
      <w:tabs>
        <w:tab w:val="clear" w:pos="288"/>
      </w:tabs>
    </w:pPr>
  </w:style>
  <w:style w:type="paragraph" w:customStyle="1" w:styleId="Smallbullet1">
    <w:name w:val="Small bullet 1"/>
    <w:basedOn w:val="Smallbullet"/>
    <w:uiPriority w:val="2"/>
    <w:qFormat/>
    <w:rsid w:val="00F65041"/>
    <w:pPr>
      <w:numPr>
        <w:ilvl w:val="1"/>
      </w:numPr>
    </w:pPr>
  </w:style>
  <w:style w:type="paragraph" w:customStyle="1" w:styleId="Smallbullet2">
    <w:name w:val="Small bullet 2"/>
    <w:basedOn w:val="Smallbullet"/>
    <w:uiPriority w:val="99"/>
    <w:rsid w:val="00F65041"/>
    <w:pPr>
      <w:numPr>
        <w:ilvl w:val="2"/>
      </w:numPr>
    </w:pPr>
  </w:style>
  <w:style w:type="paragraph" w:customStyle="1" w:styleId="Smallbullet3">
    <w:name w:val="Small bullet 3"/>
    <w:basedOn w:val="Smallbullet"/>
    <w:uiPriority w:val="99"/>
    <w:rsid w:val="00F65041"/>
    <w:pPr>
      <w:numPr>
        <w:ilvl w:val="3"/>
      </w:numPr>
    </w:pPr>
  </w:style>
  <w:style w:type="paragraph" w:customStyle="1" w:styleId="Smallbullet4">
    <w:name w:val="Small bullet 4"/>
    <w:basedOn w:val="Smallbullet"/>
    <w:uiPriority w:val="99"/>
    <w:rsid w:val="00F65041"/>
    <w:pPr>
      <w:numPr>
        <w:ilvl w:val="4"/>
      </w:numPr>
    </w:pPr>
  </w:style>
  <w:style w:type="paragraph" w:customStyle="1" w:styleId="Smallbullet5">
    <w:name w:val="Small bullet 5"/>
    <w:basedOn w:val="Smallbullet"/>
    <w:uiPriority w:val="99"/>
    <w:rsid w:val="00F65041"/>
    <w:pPr>
      <w:numPr>
        <w:ilvl w:val="5"/>
      </w:numPr>
    </w:pPr>
  </w:style>
  <w:style w:type="paragraph" w:customStyle="1" w:styleId="Smallbullet6">
    <w:name w:val="Small bullet 6"/>
    <w:basedOn w:val="Smallbullet"/>
    <w:uiPriority w:val="99"/>
    <w:rsid w:val="00F65041"/>
    <w:pPr>
      <w:numPr>
        <w:ilvl w:val="6"/>
      </w:numPr>
    </w:pPr>
  </w:style>
  <w:style w:type="paragraph" w:customStyle="1" w:styleId="Smalloutline1">
    <w:name w:val="Small outline 1"/>
    <w:basedOn w:val="Smalltext"/>
    <w:uiPriority w:val="2"/>
    <w:qFormat/>
    <w:rsid w:val="00F65041"/>
    <w:pPr>
      <w:numPr>
        <w:numId w:val="19"/>
      </w:numPr>
    </w:pPr>
  </w:style>
  <w:style w:type="paragraph" w:customStyle="1" w:styleId="Smalloutline2">
    <w:name w:val="Small outline 2"/>
    <w:basedOn w:val="Smalloutline1"/>
    <w:uiPriority w:val="99"/>
    <w:rsid w:val="00F65041"/>
    <w:pPr>
      <w:numPr>
        <w:ilvl w:val="1"/>
      </w:numPr>
    </w:pPr>
  </w:style>
  <w:style w:type="paragraph" w:customStyle="1" w:styleId="Smalloutline3">
    <w:name w:val="Small outline 3"/>
    <w:basedOn w:val="Smalloutline1"/>
    <w:uiPriority w:val="99"/>
    <w:rsid w:val="00F65041"/>
    <w:pPr>
      <w:numPr>
        <w:ilvl w:val="2"/>
      </w:numPr>
    </w:pPr>
  </w:style>
  <w:style w:type="paragraph" w:customStyle="1" w:styleId="Smalloutline4">
    <w:name w:val="Small outline 4"/>
    <w:basedOn w:val="Smalloutline1"/>
    <w:uiPriority w:val="99"/>
    <w:rsid w:val="00F65041"/>
    <w:pPr>
      <w:numPr>
        <w:ilvl w:val="3"/>
      </w:numPr>
    </w:pPr>
  </w:style>
  <w:style w:type="paragraph" w:customStyle="1" w:styleId="Smalloutline5">
    <w:name w:val="Small outline 5"/>
    <w:basedOn w:val="Smalloutline1"/>
    <w:uiPriority w:val="99"/>
    <w:rsid w:val="00F65041"/>
    <w:pPr>
      <w:numPr>
        <w:ilvl w:val="4"/>
      </w:numPr>
    </w:pPr>
  </w:style>
  <w:style w:type="paragraph" w:customStyle="1" w:styleId="Smalloutline6">
    <w:name w:val="Small outline 6"/>
    <w:basedOn w:val="Smalloutline1"/>
    <w:uiPriority w:val="99"/>
    <w:rsid w:val="00F65041"/>
    <w:pPr>
      <w:numPr>
        <w:ilvl w:val="5"/>
      </w:numPr>
    </w:pPr>
  </w:style>
  <w:style w:type="character" w:styleId="Strong">
    <w:name w:val="Strong"/>
    <w:uiPriority w:val="1"/>
    <w:qFormat/>
    <w:rsid w:val="00F65041"/>
    <w:rPr>
      <w:b/>
      <w:bCs/>
    </w:rPr>
  </w:style>
  <w:style w:type="paragraph" w:styleId="Subtitle">
    <w:name w:val="Subtitle"/>
    <w:basedOn w:val="Normal"/>
    <w:next w:val="Normal"/>
    <w:link w:val="SubtitleChar"/>
    <w:uiPriority w:val="99"/>
    <w:qFormat/>
    <w:rsid w:val="00F65041"/>
    <w:pPr>
      <w:numPr>
        <w:ilvl w:val="1"/>
      </w:numPr>
      <w:spacing w:after="340" w:line="320" w:lineRule="atLeast"/>
      <w:ind w:right="5040"/>
    </w:pPr>
    <w:rPr>
      <w:rFonts w:eastAsiaTheme="majorEastAsia" w:cstheme="majorBidi"/>
      <w:iCs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F65041"/>
    <w:rPr>
      <w:rFonts w:eastAsiaTheme="majorEastAsia" w:cstheme="majorBidi"/>
      <w:iCs/>
      <w:sz w:val="22"/>
      <w:szCs w:val="24"/>
      <w14:numSpacing w14:val="tabular"/>
    </w:rPr>
  </w:style>
  <w:style w:type="paragraph" w:customStyle="1" w:styleId="Subtitlenocover">
    <w:name w:val="Subtitle no cover"/>
    <w:basedOn w:val="Subtitle"/>
    <w:link w:val="SubtitlenocoverChar"/>
    <w:uiPriority w:val="99"/>
    <w:rsid w:val="00F65041"/>
    <w:pPr>
      <w:spacing w:after="440"/>
      <w:ind w:right="0"/>
    </w:pPr>
  </w:style>
  <w:style w:type="character" w:customStyle="1" w:styleId="SubtitlenocoverChar">
    <w:name w:val="Subtitle no cover Char"/>
    <w:basedOn w:val="SubtitleChar"/>
    <w:link w:val="Subtitlenocover"/>
    <w:uiPriority w:val="99"/>
    <w:rsid w:val="00F65041"/>
    <w:rPr>
      <w:rFonts w:eastAsiaTheme="majorEastAsia" w:cstheme="majorBidi"/>
      <w:iCs/>
      <w:sz w:val="22"/>
      <w:szCs w:val="24"/>
      <w14:numSpacing w14:val="tabular"/>
    </w:rPr>
  </w:style>
  <w:style w:type="character" w:styleId="SubtleEmphasis">
    <w:name w:val="Subtle Emphasis"/>
    <w:uiPriority w:val="99"/>
    <w:semiHidden/>
    <w:rsid w:val="00F65041"/>
    <w:rPr>
      <w:i/>
      <w:iCs/>
      <w:color w:val="9E958E" w:themeColor="text1" w:themeTint="7F"/>
    </w:rPr>
  </w:style>
  <w:style w:type="character" w:styleId="SubtleReference">
    <w:name w:val="Subtle Reference"/>
    <w:uiPriority w:val="99"/>
    <w:semiHidden/>
    <w:rsid w:val="00F65041"/>
    <w:rPr>
      <w:smallCaps/>
      <w:color w:val="FACD62" w:themeColor="accent2"/>
      <w:u w:val="single"/>
    </w:rPr>
  </w:style>
  <w:style w:type="character" w:customStyle="1" w:styleId="Tableheadingcharacter">
    <w:name w:val="Table heading character"/>
    <w:basedOn w:val="DefaultParagraphFont"/>
    <w:uiPriority w:val="6"/>
    <w:qFormat/>
    <w:rsid w:val="00F65041"/>
    <w:rPr>
      <w:b/>
      <w:color w:val="AE562C"/>
    </w:rPr>
  </w:style>
  <w:style w:type="numbering" w:customStyle="1" w:styleId="Tablenumbersmall">
    <w:name w:val="Table number small"/>
    <w:uiPriority w:val="99"/>
    <w:rsid w:val="00F65041"/>
    <w:pPr>
      <w:numPr>
        <w:numId w:val="20"/>
      </w:numPr>
    </w:pPr>
  </w:style>
  <w:style w:type="numbering" w:customStyle="1" w:styleId="Tablenumberingsmall">
    <w:name w:val="Table numbering small"/>
    <w:basedOn w:val="NoList"/>
    <w:uiPriority w:val="99"/>
    <w:rsid w:val="00F65041"/>
    <w:pPr>
      <w:numPr>
        <w:numId w:val="2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F65041"/>
    <w:pPr>
      <w:spacing w:line="276" w:lineRule="auto"/>
      <w:ind w:left="220" w:hanging="220"/>
    </w:pPr>
  </w:style>
  <w:style w:type="paragraph" w:styleId="TOC2">
    <w:name w:val="toc 2"/>
    <w:basedOn w:val="Normal"/>
    <w:next w:val="Normal"/>
    <w:autoRedefine/>
    <w:uiPriority w:val="39"/>
    <w:rsid w:val="00F65041"/>
    <w:pPr>
      <w:tabs>
        <w:tab w:val="right" w:pos="6926"/>
      </w:tabs>
      <w:spacing w:after="65"/>
      <w:ind w:left="202" w:right="3600"/>
    </w:pPr>
    <w:rPr>
      <w:noProof/>
      <w:szCs w:val="15"/>
    </w:rPr>
  </w:style>
  <w:style w:type="paragraph" w:styleId="TableofFigures">
    <w:name w:val="table of figures"/>
    <w:basedOn w:val="TOC2"/>
    <w:next w:val="Normal"/>
    <w:uiPriority w:val="99"/>
    <w:rsid w:val="00F65041"/>
  </w:style>
  <w:style w:type="paragraph" w:customStyle="1" w:styleId="Tableofimages">
    <w:name w:val="Table of images"/>
    <w:basedOn w:val="TableofFigures"/>
    <w:uiPriority w:val="99"/>
    <w:qFormat/>
    <w:rsid w:val="00F65041"/>
  </w:style>
  <w:style w:type="paragraph" w:customStyle="1" w:styleId="Tabletitle">
    <w:name w:val="Table title"/>
    <w:basedOn w:val="Normal"/>
    <w:next w:val="Captiontable"/>
    <w:uiPriority w:val="5"/>
    <w:qFormat/>
    <w:rsid w:val="00F65041"/>
    <w:pPr>
      <w:keepNext/>
      <w:keepLines/>
      <w:spacing w:before="280" w:after="180"/>
    </w:pPr>
    <w:rPr>
      <w:b/>
      <w:color w:val="AE562C"/>
      <w:sz w:val="20"/>
    </w:rPr>
  </w:style>
  <w:style w:type="paragraph" w:customStyle="1" w:styleId="Tabletitle-firstheading">
    <w:name w:val="Table title - first heading"/>
    <w:basedOn w:val="Tabletitle"/>
    <w:next w:val="Normal"/>
    <w:uiPriority w:val="6"/>
    <w:qFormat/>
    <w:rsid w:val="00F65041"/>
    <w:pPr>
      <w:spacing w:before="0"/>
    </w:pPr>
  </w:style>
  <w:style w:type="paragraph" w:styleId="Title">
    <w:name w:val="Title"/>
    <w:basedOn w:val="Normal"/>
    <w:link w:val="TitleChar"/>
    <w:uiPriority w:val="99"/>
    <w:qFormat/>
    <w:rsid w:val="00F65041"/>
    <w:pPr>
      <w:spacing w:after="40" w:line="720" w:lineRule="atLeast"/>
      <w:ind w:right="1800"/>
      <w:contextualSpacing/>
    </w:pPr>
    <w:rPr>
      <w:rFonts w:asciiTheme="majorHAnsi" w:eastAsiaTheme="majorEastAsia" w:hAnsiTheme="majorHAnsi" w:cstheme="majorBidi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F65041"/>
    <w:rPr>
      <w:rFonts w:asciiTheme="majorHAnsi" w:eastAsiaTheme="majorEastAsia" w:hAnsiTheme="majorHAnsi" w:cstheme="majorBidi"/>
      <w:kern w:val="28"/>
      <w:sz w:val="60"/>
      <w:szCs w:val="56"/>
      <w14:numSpacing w14:val="tabular"/>
    </w:rPr>
  </w:style>
  <w:style w:type="paragraph" w:customStyle="1" w:styleId="Titlenocover">
    <w:name w:val="Title no cover"/>
    <w:basedOn w:val="Normal"/>
    <w:link w:val="TitlenocoverChar"/>
    <w:uiPriority w:val="99"/>
    <w:qFormat/>
    <w:rsid w:val="00F65041"/>
    <w:pPr>
      <w:spacing w:after="600" w:line="640" w:lineRule="atLeast"/>
      <w:ind w:right="72"/>
      <w:contextualSpacing/>
    </w:pPr>
    <w:rPr>
      <w:rFonts w:asciiTheme="majorHAnsi" w:eastAsia="Times New Roman" w:hAnsiTheme="majorHAnsi" w:cs="Times New Roman"/>
      <w:kern w:val="28"/>
      <w:sz w:val="52"/>
      <w:szCs w:val="20"/>
    </w:rPr>
  </w:style>
  <w:style w:type="character" w:customStyle="1" w:styleId="TitlenocoverChar">
    <w:name w:val="Title no cover Char"/>
    <w:basedOn w:val="TitleChar"/>
    <w:link w:val="Titlenocover"/>
    <w:uiPriority w:val="99"/>
    <w:rsid w:val="00F65041"/>
    <w:rPr>
      <w:rFonts w:asciiTheme="majorHAnsi" w:eastAsia="Times New Roman" w:hAnsiTheme="majorHAnsi" w:cs="Times New Roman"/>
      <w:kern w:val="28"/>
      <w:sz w:val="52"/>
      <w:szCs w:val="20"/>
      <w14:numSpacing w14:val="tabular"/>
    </w:rPr>
  </w:style>
  <w:style w:type="paragraph" w:styleId="TOAHeading">
    <w:name w:val="toa heading"/>
    <w:basedOn w:val="Normal"/>
    <w:next w:val="Normal"/>
    <w:uiPriority w:val="99"/>
    <w:semiHidden/>
    <w:rsid w:val="00F65041"/>
    <w:pPr>
      <w:spacing w:before="120" w:after="200" w:line="276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027788"/>
    <w:pPr>
      <w:tabs>
        <w:tab w:val="right" w:pos="6930"/>
      </w:tabs>
      <w:ind w:right="3969"/>
    </w:pPr>
    <w:rPr>
      <w:b/>
      <w:bCs/>
      <w:noProof/>
      <w:szCs w:val="16"/>
    </w:rPr>
  </w:style>
  <w:style w:type="paragraph" w:styleId="TOC3">
    <w:name w:val="toc 3"/>
    <w:basedOn w:val="Normal"/>
    <w:next w:val="Normal"/>
    <w:autoRedefine/>
    <w:uiPriority w:val="39"/>
    <w:rsid w:val="00F65041"/>
    <w:pPr>
      <w:tabs>
        <w:tab w:val="right" w:pos="6941"/>
      </w:tabs>
      <w:spacing w:after="65"/>
      <w:ind w:left="403" w:right="3600"/>
    </w:pPr>
    <w:rPr>
      <w:noProof/>
      <w:szCs w:val="15"/>
    </w:rPr>
  </w:style>
  <w:style w:type="paragraph" w:styleId="TOC4">
    <w:name w:val="toc 4"/>
    <w:basedOn w:val="Normal"/>
    <w:next w:val="Normal"/>
    <w:autoRedefine/>
    <w:uiPriority w:val="99"/>
    <w:semiHidden/>
    <w:rsid w:val="00F65041"/>
    <w:pPr>
      <w:ind w:left="3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F65041"/>
    <w:pPr>
      <w:ind w:left="5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F65041"/>
    <w:pPr>
      <w:ind w:left="72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F65041"/>
    <w:pPr>
      <w:ind w:left="9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F65041"/>
    <w:pPr>
      <w:ind w:left="10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F65041"/>
    <w:pPr>
      <w:ind w:left="1260"/>
    </w:pPr>
    <w:rPr>
      <w:sz w:val="20"/>
      <w:szCs w:val="20"/>
    </w:rPr>
  </w:style>
  <w:style w:type="table" w:styleId="TableGrid">
    <w:name w:val="Table Grid"/>
    <w:basedOn w:val="TableNormal"/>
    <w:uiPriority w:val="39"/>
    <w:rsid w:val="00F65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dash-">
    <w:name w:val="Cover dash -"/>
    <w:basedOn w:val="Normal"/>
    <w:uiPriority w:val="99"/>
    <w:qFormat/>
    <w:rsid w:val="00F65041"/>
    <w:pPr>
      <w:spacing w:before="290" w:after="480" w:line="240" w:lineRule="auto"/>
      <w:ind w:left="14"/>
    </w:pPr>
    <w:rPr>
      <w:noProof/>
      <w:color w:val="FACD62" w:themeColor="accent2"/>
    </w:rPr>
  </w:style>
  <w:style w:type="table" w:customStyle="1" w:styleId="TableSmall">
    <w:name w:val="Table Small"/>
    <w:basedOn w:val="TableGrid"/>
    <w:uiPriority w:val="99"/>
    <w:rsid w:val="00F65041"/>
    <w:rPr>
      <w:sz w:val="15"/>
    </w:rPr>
    <w:tblPr/>
  </w:style>
  <w:style w:type="character" w:styleId="UnresolvedMention">
    <w:name w:val="Unresolved Mention"/>
    <w:basedOn w:val="DefaultParagraphFont"/>
    <w:uiPriority w:val="99"/>
    <w:semiHidden/>
    <w:unhideWhenUsed/>
    <w:rsid w:val="003A0B09"/>
    <w:rPr>
      <w:color w:val="605E5C"/>
      <w:shd w:val="clear" w:color="auto" w:fill="E1DFDD"/>
    </w:rPr>
  </w:style>
  <w:style w:type="table" w:customStyle="1" w:styleId="120BasicTable">
    <w:name w:val="120 Basic Table"/>
    <w:basedOn w:val="BasicTable01Redwood"/>
    <w:uiPriority w:val="99"/>
    <w:rsid w:val="005F5E93"/>
    <w:tblPr/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F6B4B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F6B4B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759C6C" w:themeColor="accent6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120BasicTableSmall">
    <w:name w:val="120 Basic Table Small"/>
    <w:basedOn w:val="BasicTable01RedwoodSmall"/>
    <w:uiPriority w:val="99"/>
    <w:rsid w:val="005F5E93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FCFBFA" w:themeColor="background2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3F6B4B"/>
        <w:tcMar>
          <w:top w:w="43" w:type="dxa"/>
          <w:left w:w="130" w:type="dxa"/>
          <w:bottom w:w="0" w:type="nil"/>
          <w:right w:w="130" w:type="dxa"/>
        </w:tcMar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3F6B4B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50BasicTable">
    <w:name w:val="50 Basic Table"/>
    <w:basedOn w:val="BasicTable01Redwood"/>
    <w:uiPriority w:val="99"/>
    <w:rsid w:val="00D8671C"/>
    <w:tblPr>
      <w:tblBorders>
        <w:top w:val="single" w:sz="4" w:space="0" w:color="FCFBFA" w:themeColor="background1"/>
        <w:left w:val="single" w:sz="4" w:space="0" w:color="FCFBFA" w:themeColor="background1"/>
        <w:bottom w:val="single" w:sz="4" w:space="0" w:color="FCFBFA" w:themeColor="background1"/>
        <w:right w:val="single" w:sz="4" w:space="0" w:color="FCFBFA" w:themeColor="background1"/>
        <w:insideH w:val="single" w:sz="4" w:space="0" w:color="FCFBFA" w:themeColor="background1"/>
        <w:insideV w:val="single" w:sz="4" w:space="0" w:color="FCFBFA" w:themeColor="background1"/>
      </w:tblBorders>
    </w:tblPr>
    <w:tcPr>
      <w:shd w:val="clear" w:color="auto" w:fill="F1EFED"/>
    </w:tcPr>
    <w:tblStylePr w:type="firstRow">
      <w:pPr>
        <w:wordWrap/>
        <w:spacing w:beforeLines="0" w:before="50" w:beforeAutospacing="0" w:afterLines="0" w:after="120" w:afterAutospacing="0" w:line="240" w:lineRule="auto"/>
        <w:contextualSpacing w:val="0"/>
        <w:jc w:val="left"/>
      </w:pPr>
      <w:rPr>
        <w:b/>
        <w:bCs/>
        <w:caps/>
        <w:smallCaps w:val="0"/>
        <w:color w:val="312D2A" w:themeColor="text1"/>
        <w:spacing w:val="6"/>
        <w:w w:val="100"/>
        <w:sz w:val="17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B7D9C2"/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B7D9C2"/>
          <w:left w:val="single" w:sz="4" w:space="0" w:color="FFFFFF"/>
          <w:bottom w:val="single" w:sz="4" w:space="0" w:color="FFFFFF"/>
          <w:right w:val="single" w:sz="4" w:space="0" w:color="FFFFFF"/>
          <w:insideH w:val="single" w:sz="8" w:space="0" w:color="B7D9C2"/>
          <w:insideV w:val="single" w:sz="4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table" w:customStyle="1" w:styleId="50BasicTableSmall">
    <w:name w:val="50 Basic Table Small"/>
    <w:basedOn w:val="BasicTable01RedwoodSmall"/>
    <w:uiPriority w:val="99"/>
    <w:rsid w:val="005F5E93"/>
    <w:pPr>
      <w:spacing w:line="200" w:lineRule="atLeast"/>
    </w:pPr>
    <w:tblPr/>
    <w:tcPr>
      <w:shd w:val="clear" w:color="auto" w:fill="F1EFED"/>
    </w:tcPr>
    <w:tblStylePr w:type="firstRow">
      <w:pPr>
        <w:wordWrap/>
        <w:spacing w:beforeLines="0" w:before="20" w:beforeAutospacing="0" w:afterLines="0" w:after="90" w:afterAutospacing="0" w:line="240" w:lineRule="auto"/>
        <w:contextualSpacing w:val="0"/>
        <w:jc w:val="left"/>
      </w:pPr>
      <w:rPr>
        <w:b/>
        <w:bCs/>
        <w:caps/>
        <w:smallCaps w:val="0"/>
        <w:color w:val="auto"/>
        <w:spacing w:val="6"/>
        <w:w w:val="100"/>
        <w:sz w:val="13"/>
      </w:rPr>
      <w:tblPr>
        <w:tblCellMar>
          <w:top w:w="43" w:type="dxa"/>
          <w:left w:w="130" w:type="dxa"/>
          <w:bottom w:w="0" w:type="dxa"/>
          <w:right w:w="130" w:type="dxa"/>
        </w:tblCellMar>
      </w:tblPr>
      <w:tcPr>
        <w:shd w:val="clear" w:color="auto" w:fill="B7D9C2"/>
        <w:tcMar>
          <w:top w:w="43" w:type="dxa"/>
          <w:left w:w="130" w:type="dxa"/>
          <w:bottom w:w="0" w:type="dxa"/>
          <w:right w:w="130" w:type="dxa"/>
        </w:tcMar>
        <w:vAlign w:val="center"/>
      </w:tcPr>
    </w:tblStylePr>
    <w:tblStylePr w:type="lastRow">
      <w:rPr>
        <w:b/>
        <w:bCs/>
        <w:color w:val="312D2A" w:themeColor="text1"/>
      </w:rPr>
      <w:tblPr/>
      <w:tcPr>
        <w:tcBorders>
          <w:top w:val="single" w:sz="8" w:space="0" w:color="B7D9C2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  <w:tl2br w:val="nil"/>
          <w:tr2bl w:val="nil"/>
        </w:tcBorders>
        <w:shd w:val="clear" w:color="auto" w:fill="BFB8B0"/>
      </w:tcPr>
    </w:tblStylePr>
    <w:tblStylePr w:type="firstCol">
      <w:rPr>
        <w:b/>
        <w:bCs/>
        <w:i w:val="0"/>
        <w:color w:val="312D2A" w:themeColor="text1"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D"/>
      </w:tcPr>
    </w:tblStylePr>
    <w:tblStylePr w:type="band2Vert">
      <w:rPr>
        <w:color w:val="312D2A" w:themeColor="text1"/>
      </w:rPr>
      <w:tblPr/>
      <w:tcPr>
        <w:shd w:val="clear" w:color="auto" w:fill="DFDCD8"/>
      </w:tcPr>
    </w:tblStylePr>
    <w:tblStylePr w:type="band1Horz">
      <w:rPr>
        <w:color w:val="312D2A" w:themeColor="text1"/>
      </w:rPr>
      <w:tblPr/>
      <w:tcPr>
        <w:shd w:val="clear" w:color="auto" w:fill="F1EFED"/>
      </w:tcPr>
    </w:tblStylePr>
    <w:tblStylePr w:type="band2Horz">
      <w:rPr>
        <w:color w:val="312D2A" w:themeColor="text1"/>
      </w:rPr>
      <w:tblPr/>
      <w:tcPr>
        <w:shd w:val="clear" w:color="auto" w:fill="DFDCD8"/>
      </w:tcPr>
    </w:tblStylePr>
  </w:style>
  <w:style w:type="paragraph" w:customStyle="1" w:styleId="CoverFooterLink">
    <w:name w:val="Cover+Footer Link"/>
    <w:basedOn w:val="Normal"/>
    <w:uiPriority w:val="99"/>
    <w:qFormat/>
    <w:rsid w:val="00392E8C"/>
    <w:rPr>
      <w:color w:val="FAF7F0"/>
    </w:rPr>
  </w:style>
  <w:style w:type="character" w:styleId="HTMLCode">
    <w:name w:val="HTML Code"/>
    <w:basedOn w:val="DefaultParagraphFont"/>
    <w:uiPriority w:val="99"/>
    <w:semiHidden/>
    <w:unhideWhenUsed/>
    <w:rsid w:val="007B715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662\Oracle%20Content%20-%20Accounts\Oracle%20Content\2022\Redwood%20template\word\Oracle%20Cloud%20Platform%20LTR%20Data%20Sheet%20with%20Cover%20v2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70042445AA4F18BE4B2C6DB27C5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311B0-5DDC-400F-BE28-A1B155735519}"/>
      </w:docPartPr>
      <w:docPartBody>
        <w:p w:rsidR="008D49B3" w:rsidRDefault="00107C23">
          <w:pPr>
            <w:pStyle w:val="BF70042445AA4F18BE4B2C6DB27C53E7"/>
          </w:pPr>
          <w:r>
            <w:t>[Data Sheet Title]</w:t>
          </w:r>
        </w:p>
      </w:docPartBody>
    </w:docPart>
    <w:docPart>
      <w:docPartPr>
        <w:name w:val="552F4E9BB20142968B730BFC5C8C2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E2769-8E89-40FF-BE3E-C7B88E1A25D6}"/>
      </w:docPartPr>
      <w:docPartBody>
        <w:p w:rsidR="008D49B3" w:rsidRDefault="00107C23">
          <w:pPr>
            <w:pStyle w:val="552F4E9BB20142968B730BFC5C8C2FAA"/>
          </w:pPr>
          <w:r>
            <w:t>[T</w:t>
          </w:r>
          <w:r w:rsidRPr="007F5A1B">
            <w:t>his can be up to three lines in length but not more. Lorem ipsum dolor sit amet. Lorem ipsum dolor sit amet lorem</w:t>
          </w:r>
          <w:r>
            <w:t>.]</w:t>
          </w:r>
        </w:p>
      </w:docPartBody>
    </w:docPart>
    <w:docPart>
      <w:docPartPr>
        <w:name w:val="DAF2EC8C63244A41A9EDC8EACF763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E819B-8BC6-49E0-AEA0-3904707D3E7A}"/>
      </w:docPartPr>
      <w:docPartBody>
        <w:p w:rsidR="008D49B3" w:rsidRDefault="00107C23">
          <w:pPr>
            <w:pStyle w:val="DAF2EC8C63244A41A9EDC8EACF76311E"/>
          </w:pPr>
          <w:r w:rsidRPr="00513E25">
            <w:t>1.03</w:t>
          </w:r>
        </w:p>
      </w:docPartBody>
    </w:docPart>
    <w:docPart>
      <w:docPartPr>
        <w:name w:val="61F2C4C5BCE445A3909EE113ABBBB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A459-C0DE-4957-81EA-954C474B9CE2}"/>
      </w:docPartPr>
      <w:docPartBody>
        <w:p w:rsidR="008D49B3" w:rsidRDefault="00107C23">
          <w:pPr>
            <w:pStyle w:val="61F2C4C5BCE445A3909EE113ABBBBA1A"/>
          </w:pPr>
          <w:r w:rsidRPr="00837190">
            <w:t>Dropdown Options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racle Sans Extra Bold">
    <w:panose1 w:val="020B0803020204020204"/>
    <w:charset w:val="00"/>
    <w:family w:val="swiss"/>
    <w:pitch w:val="variable"/>
    <w:sig w:usb0="A10006EF" w:usb1="400060FB" w:usb2="00000000" w:usb3="00000000" w:csb0="0000001F" w:csb1="00000000"/>
  </w:font>
  <w:font w:name="Oracle Sans Semi Bold">
    <w:panose1 w:val="020B0603020204020204"/>
    <w:charset w:val="00"/>
    <w:family w:val="swiss"/>
    <w:pitch w:val="variable"/>
    <w:sig w:usb0="A10006EF" w:usb1="400060FB" w:usb2="00000000" w:usb3="00000000" w:csb0="0000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C Regular">
    <w:panose1 w:val="020B05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SC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23"/>
    <w:rsid w:val="00107C23"/>
    <w:rsid w:val="003C6016"/>
    <w:rsid w:val="00714D9C"/>
    <w:rsid w:val="007E0C18"/>
    <w:rsid w:val="008D49B3"/>
    <w:rsid w:val="00A30289"/>
    <w:rsid w:val="00A85115"/>
    <w:rsid w:val="00C04DC8"/>
    <w:rsid w:val="00C80433"/>
    <w:rsid w:val="00DE72C4"/>
    <w:rsid w:val="00DF286B"/>
    <w:rsid w:val="00E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70042445AA4F18BE4B2C6DB27C53E7">
    <w:name w:val="BF70042445AA4F18BE4B2C6DB27C53E7"/>
  </w:style>
  <w:style w:type="paragraph" w:customStyle="1" w:styleId="552F4E9BB20142968B730BFC5C8C2FAA">
    <w:name w:val="552F4E9BB20142968B730BFC5C8C2FAA"/>
  </w:style>
  <w:style w:type="paragraph" w:customStyle="1" w:styleId="DAF2EC8C63244A41A9EDC8EACF76311E">
    <w:name w:val="DAF2EC8C63244A41A9EDC8EACF76311E"/>
  </w:style>
  <w:style w:type="paragraph" w:customStyle="1" w:styleId="61F2C4C5BCE445A3909EE113ABBBBA1A">
    <w:name w:val="61F2C4C5BCE445A3909EE113ABBBB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racle Cloud Platform Pine">
  <a:themeElements>
    <a:clrScheme name="Oracle Redwood 09112020">
      <a:dk1>
        <a:srgbClr val="312D2A"/>
      </a:dk1>
      <a:lt1>
        <a:srgbClr val="FCFBFA"/>
      </a:lt1>
      <a:dk2>
        <a:srgbClr val="312D2A"/>
      </a:dk2>
      <a:lt2>
        <a:srgbClr val="FCFBFA"/>
      </a:lt2>
      <a:accent1>
        <a:srgbClr val="C74634"/>
      </a:accent1>
      <a:accent2>
        <a:srgbClr val="FACD62"/>
      </a:accent2>
      <a:accent3>
        <a:srgbClr val="94AFAF"/>
      </a:accent3>
      <a:accent4>
        <a:srgbClr val="2B6242"/>
      </a:accent4>
      <a:accent5>
        <a:srgbClr val="AE562C"/>
      </a:accent5>
      <a:accent6>
        <a:srgbClr val="759C6C"/>
      </a:accent6>
      <a:hlink>
        <a:srgbClr val="00688C"/>
      </a:hlink>
      <a:folHlink>
        <a:srgbClr val="00688C"/>
      </a:folHlink>
    </a:clrScheme>
    <a:fontScheme name="Oracle">
      <a:majorFont>
        <a:latin typeface="Georgia"/>
        <a:ea typeface=""/>
        <a:cs typeface=""/>
      </a:majorFont>
      <a:minorFont>
        <a:latin typeface="Oracle Sans"/>
        <a:ea typeface=""/>
        <a:cs typeface=""/>
      </a:minorFont>
    </a:fontScheme>
    <a:fmtScheme name="Flat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>
            <a:shade val="65000"/>
          </a:schemeClr>
        </a:solidFill>
      </a:fillStyleLst>
      <a:lnStyleLst>
        <a:ln w="3175" cap="flat" cmpd="sng" algn="ctr">
          <a:solidFill>
            <a:schemeClr val="phClr">
              <a:shade val="65000"/>
            </a:schemeClr>
          </a:solidFill>
          <a:prstDash val="solid"/>
        </a:ln>
        <a:ln w="3175" cap="flat" cmpd="sng" algn="ctr">
          <a:solidFill>
            <a:schemeClr val="phClr"/>
          </a:solidFill>
          <a:prstDash val="solid"/>
        </a:ln>
        <a:ln w="0" cap="flat" cmpd="sng" algn="ctr">
          <a:noFill/>
        </a:ln>
      </a:lnStyleLst>
      <a:effectStyleLst>
        <a:effectStyle>
          <a:effectLst>
            <a:blur/>
          </a:effectLst>
        </a:effectStyle>
        <a:effectStyle>
          <a:effectLst>
            <a:blur/>
          </a:effectLst>
        </a:effectStyle>
        <a:effectStyle>
          <a:effectLst>
            <a:fillOverlay blend="darken">
              <a:solidFill>
                <a:schemeClr val="phClr">
                  <a:shade val="30000"/>
                </a:schemeClr>
              </a:solidFill>
            </a:fillOverlay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Ocean">
      <a:srgbClr val="2C5967"/>
    </a:custClr>
    <a:custClr name="Surf">
      <a:srgbClr val="41817E"/>
    </a:custClr>
    <a:custClr name="Sand">
      <a:srgbClr val="E5DBBE"/>
    </a:custClr>
    <a:custClr name="Pebble">
      <a:srgbClr val="8B8580"/>
    </a:custClr>
    <a:custClr name="Granite">
      <a:srgbClr val="67605B"/>
    </a:custClr>
    <a:custClr name="Position 6">
      <a:srgbClr val="FFFFFF"/>
    </a:custClr>
    <a:custClr name="Highlight/hyperlink dark theme">
      <a:srgbClr val="F0CC71"/>
    </a:custClr>
    <a:custClr name="Highlight/numbered list light theme">
      <a:srgbClr val="AE562C"/>
    </a:custClr>
    <a:custClr name="Hyperlink light theme (default)">
      <a:srgbClr val="00688C"/>
    </a:custClr>
    <a:custClr name="Numbered list dark theme">
      <a:srgbClr val="759C6C"/>
    </a:custClr>
    <a:custClr name="Cloud Platform: Pine 10">
      <a:srgbClr val="F3FCF7"/>
    </a:custClr>
    <a:custClr name="Cloud Platform: Pine 20">
      <a:srgbClr val="E9F9EE"/>
    </a:custClr>
    <a:custClr name="Cloud Platform: Pine 30">
      <a:srgbClr val="E0F5E7"/>
    </a:custClr>
    <a:custClr name="Cloud Platform: Pine 40">
      <a:srgbClr val="CBE9D6"/>
    </a:custClr>
    <a:custClr name="Cloud Platform: Pine 50">
      <a:srgbClr val="B7D9C2"/>
    </a:custClr>
    <a:custClr name="Cloud Platform: Pine 60">
      <a:srgbClr val="99C2A6"/>
    </a:custClr>
    <a:custClr name="Cloud Platform: Pine 70">
      <a:srgbClr val="86B596"/>
    </a:custClr>
    <a:custClr name="Cloud Platform: Pine 80">
      <a:srgbClr val="74A683"/>
    </a:custClr>
    <a:custClr name="Cloud Platform: Pine 90">
      <a:srgbClr val="5C9260"/>
    </a:custClr>
    <a:custClr name="Cloud Platform: Pine 100">
      <a:srgbClr val="40825C"/>
    </a:custClr>
    <a:custClr name="Cloud Platform: Pine 110">
      <a:srgbClr val="467553"/>
    </a:custClr>
    <a:custClr name="Cloud Platform: Pine 120">
      <a:srgbClr val="3F6B4B"/>
    </a:custClr>
    <a:custClr name="Cloud Platform: Pine 130">
      <a:srgbClr val="3A6145"/>
    </a:custClr>
    <a:custClr name="Cloud Platform: Pine 140">
      <a:srgbClr val="33553C"/>
    </a:custClr>
    <a:custClr name="Cloud Platform: Pine 150">
      <a:srgbClr val="2C4A35"/>
    </a:custClr>
    <a:custClr name="Cloud Platform: Pine 160">
      <a:srgbClr val="253D2C"/>
    </a:custClr>
    <a:custClr name="Cloud Platform: Pine 170">
      <a:srgbClr val="1E3224"/>
    </a:custClr>
    <a:custClr name="Cloud Platform: Pine 180">
      <a:srgbClr val="132318"/>
    </a:custClr>
    <a:custClr name="Cloud Platform: Pine 190">
      <a:srgbClr val="0D170F"/>
    </a:custClr>
    <a:custClr name="Blank">
      <a:srgbClr val="FFFFFF"/>
    </a:custClr>
    <a:custClr name="50 Basic Table">
      <a:srgbClr val="B7D9C2"/>
    </a:custClr>
    <a:custClr name="120 Basic Table">
      <a:srgbClr val="3F6B4B"/>
    </a:custClr>
  </a:custClrLst>
  <a:extLst>
    <a:ext uri="{05A4C25C-085E-4340-85A3-A5531E510DB2}">
      <thm15:themeFamily xmlns:thm15="http://schemas.microsoft.com/office/thememl/2012/main" name="Oracle_template_v2.0_07132020.1 Pillars.potx" id="{3063E1A5-003E-4B7B-8108-9AD255A2E096}" vid="{8D7828F9-7B60-43F8-8265-15AE349A72EB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D317ED-A7BD-42D7-87F1-05B9ED2991C6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ABDB-E3E1-42A2-90EA-75DD8A8EE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Oracle Cloud Platform LTR Data Sheet with Cover v2.1.dotx</Template>
  <TotalTime>252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huang</dc:creator>
  <cp:keywords/>
  <dc:description/>
  <cp:lastModifiedBy>Jingsong Liu</cp:lastModifiedBy>
  <cp:revision>17</cp:revision>
  <dcterms:created xsi:type="dcterms:W3CDTF">2022-04-28T02:14:00Z</dcterms:created>
  <dcterms:modified xsi:type="dcterms:W3CDTF">2022-07-21T05:00:00Z</dcterms:modified>
</cp:coreProperties>
</file>